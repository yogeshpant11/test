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2109A8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>
        <w:rPr>
          <w:b/>
          <w:color w:val="4DA4D8" w:themeColor="accent3" w:themeTint="99"/>
          <w:sz w:val="28"/>
          <w:szCs w:val="28"/>
        </w:rPr>
        <w:t>Yogesh Chandra Pant</w:t>
      </w:r>
    </w:p>
    <w:p w:rsidR="00E92E90" w:rsidRDefault="00263073" w:rsidP="00263073">
      <w:pPr>
        <w:rPr>
          <w:rFonts w:asciiTheme="majorHAnsi" w:hAnsiTheme="majorHAnsi"/>
          <w:b/>
          <w:color w:val="000000" w:themeColor="text1"/>
        </w:rPr>
      </w:pPr>
      <w:r w:rsidRPr="007B74AD">
        <w:rPr>
          <w:rFonts w:asciiTheme="majorHAnsi" w:hAnsiTheme="majorHAnsi"/>
          <w:b/>
          <w:color w:val="4DA4D8" w:themeColor="accent3" w:themeTint="99"/>
        </w:rPr>
        <w:t>Email</w:t>
      </w:r>
      <w:r w:rsidRPr="007B74AD">
        <w:rPr>
          <w:rFonts w:asciiTheme="majorHAnsi" w:hAnsiTheme="majorHAnsi"/>
          <w:color w:val="4DA4D8" w:themeColor="accent3" w:themeTint="99"/>
        </w:rPr>
        <w:t>:</w:t>
      </w:r>
      <w:r w:rsidR="00F25BA5">
        <w:rPr>
          <w:rFonts w:asciiTheme="majorHAnsi" w:hAnsiTheme="majorHAnsi"/>
          <w:b/>
          <w:color w:val="000000" w:themeColor="text1"/>
          <w:u w:val="single"/>
        </w:rPr>
        <w:t xml:space="preserve"> pant.yogesh11@gmail.com</w:t>
      </w:r>
      <w:r w:rsidR="006A72B1" w:rsidRPr="006A72B1">
        <w:rPr>
          <w:rFonts w:asciiTheme="majorHAnsi" w:hAnsiTheme="majorHAnsi"/>
          <w:b/>
          <w:color w:val="000000" w:themeColor="text1"/>
        </w:rPr>
        <w:tab/>
      </w:r>
    </w:p>
    <w:p w:rsidR="00263073" w:rsidRPr="007B74AD" w:rsidRDefault="00FD49CA" w:rsidP="00263073">
      <w:pPr>
        <w:rPr>
          <w:rFonts w:asciiTheme="majorHAnsi" w:hAnsiTheme="majorHAnsi"/>
          <w:b/>
          <w:color w:val="0070C0"/>
          <w:u w:val="single"/>
        </w:rPr>
      </w:pPr>
      <w:r w:rsidRPr="00D10522">
        <w:rPr>
          <w:rFonts w:asciiTheme="majorHAnsi" w:hAnsiTheme="majorHAnsi"/>
          <w:b/>
          <w:color w:val="4DA4D8" w:themeColor="accent3" w:themeTint="99"/>
        </w:rPr>
        <w:t>Mob</w:t>
      </w:r>
      <w:r w:rsidR="00263073" w:rsidRPr="00D10522">
        <w:rPr>
          <w:rFonts w:asciiTheme="majorHAnsi" w:hAnsiTheme="majorHAnsi"/>
          <w:b/>
          <w:color w:val="4DA4D8" w:themeColor="accent3" w:themeTint="99"/>
        </w:rPr>
        <w:t>:</w:t>
      </w:r>
      <w:r w:rsidR="00D10522">
        <w:rPr>
          <w:rFonts w:asciiTheme="majorHAnsi" w:hAnsiTheme="majorHAnsi"/>
          <w:b/>
          <w:color w:val="4DA4D8" w:themeColor="accent3" w:themeTint="99"/>
        </w:rPr>
        <w:t xml:space="preserve">  </w:t>
      </w:r>
      <w:r w:rsidR="00F25BA5">
        <w:rPr>
          <w:rFonts w:asciiTheme="majorHAnsi" w:hAnsiTheme="majorHAnsi"/>
          <w:b/>
        </w:rPr>
        <w:t>+91-7696613191</w:t>
      </w:r>
    </w:p>
    <w:p w:rsidR="00263073" w:rsidRPr="007B74AD" w:rsidRDefault="00263073" w:rsidP="00263073">
      <w:pPr>
        <w:rPr>
          <w:rFonts w:asciiTheme="majorHAnsi" w:hAnsiTheme="majorHAnsi"/>
          <w:b/>
          <w:color w:val="0070C0"/>
          <w:u w:val="single"/>
        </w:rPr>
      </w:pPr>
    </w:p>
    <w:p w:rsidR="00C63742" w:rsidRPr="002109A8" w:rsidRDefault="00C63742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 w:rsidRPr="002109A8">
        <w:rPr>
          <w:b/>
          <w:color w:val="4DA4D8" w:themeColor="accent3" w:themeTint="99"/>
          <w:sz w:val="28"/>
          <w:szCs w:val="28"/>
        </w:rPr>
        <w:t>Summary</w:t>
      </w:r>
    </w:p>
    <w:p w:rsidR="00C900E0" w:rsidRPr="007B74AD" w:rsidRDefault="00925698" w:rsidP="00C900E0">
      <w:pPr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</w:pPr>
      <w:r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I have </w:t>
      </w:r>
      <w:bookmarkStart w:id="0" w:name="_GoBack"/>
      <w:bookmarkEnd w:id="0"/>
      <w:r w:rsidR="005F2D77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more than </w:t>
      </w:r>
      <w:r w:rsidR="00F25BA5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3 and half</w:t>
      </w:r>
      <w:r w:rsidR="003E5F61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 </w:t>
      </w:r>
      <w:r w:rsidR="00CA0247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year </w:t>
      </w:r>
      <w:r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e</w:t>
      </w:r>
      <w:r w:rsidR="000973A1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xperience </w:t>
      </w:r>
      <w:r w:rsidR="004143AA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in </w:t>
      </w:r>
      <w:r w:rsidR="00CA0247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>PHP</w:t>
      </w:r>
      <w:r w:rsidR="00305CDC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>,</w:t>
      </w:r>
      <w:r w:rsidR="00CA0247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 </w:t>
      </w:r>
      <w:r w:rsidR="00F25BA5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CMS </w:t>
      </w:r>
      <w:r w:rsidR="00CA0247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 </w:t>
      </w:r>
      <w:r w:rsidR="00CA0247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like </w:t>
      </w:r>
      <w:r w:rsidR="00A30809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WordPress, Drupal </w:t>
      </w:r>
      <w:r w:rsidR="006D4DD6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and various web development technologies like</w:t>
      </w:r>
      <w:r w:rsidR="00CA0247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 </w:t>
      </w:r>
      <w:r w:rsidR="006D4DD6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 </w:t>
      </w:r>
      <w:r w:rsidR="006D4DD6" w:rsidRPr="007B74AD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JQuery, AJAX, </w:t>
      </w:r>
      <w:r w:rsidR="00DE05A0" w:rsidRPr="007B74AD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>HTML</w:t>
      </w:r>
      <w:r w:rsidR="00CA0247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 </w:t>
      </w:r>
      <w:r w:rsidR="006D4DD6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and</w:t>
      </w:r>
      <w:r w:rsidR="006D4DD6" w:rsidRPr="007B74AD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 xml:space="preserve"> CSS</w:t>
      </w:r>
      <w:r w:rsidR="00D9440C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.</w:t>
      </w:r>
      <w:r w:rsidR="00CF063D" w:rsidRPr="007B74AD">
        <w:rPr>
          <w:rStyle w:val="apple-converted-space"/>
          <w:rFonts w:asciiTheme="majorHAnsi" w:hAnsiTheme="majorHAnsi" w:cs="Arial"/>
          <w:color w:val="323232" w:themeColor="text2"/>
          <w:bdr w:val="none" w:sz="0" w:space="0" w:color="auto" w:frame="1"/>
        </w:rPr>
        <w:t> </w:t>
      </w:r>
      <w:r w:rsidR="00CF063D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 xml:space="preserve">Demonstrated understanding of web usability, web accessibility </w:t>
      </w:r>
      <w:r w:rsidR="00CF063D" w:rsidRPr="007B74AD">
        <w:rPr>
          <w:rStyle w:val="framedottedline"/>
          <w:rFonts w:asciiTheme="majorHAnsi" w:hAnsiTheme="majorHAnsi" w:cs="Arial"/>
          <w:b/>
          <w:color w:val="323232" w:themeColor="text2"/>
          <w:bdr w:val="none" w:sz="0" w:space="0" w:color="auto" w:frame="1"/>
        </w:rPr>
        <w:t>standards</w:t>
      </w:r>
      <w:r w:rsidR="00CF063D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, web.</w:t>
      </w:r>
      <w:r w:rsidR="006D4DD6" w:rsidRPr="007B74AD">
        <w:rPr>
          <w:rStyle w:val="framedottedline"/>
          <w:rFonts w:asciiTheme="majorHAnsi" w:hAnsiTheme="majorHAnsi" w:cs="Arial"/>
          <w:color w:val="666666"/>
          <w:bdr w:val="none" w:sz="0" w:space="0" w:color="auto" w:frame="1"/>
        </w:rPr>
        <w:br/>
      </w:r>
    </w:p>
    <w:p w:rsidR="00C900E0" w:rsidRPr="002109A8" w:rsidRDefault="00C900E0" w:rsidP="000253C0">
      <w:pPr>
        <w:pStyle w:val="Title"/>
        <w:pBdr>
          <w:bottom w:val="single" w:sz="8" w:space="2" w:color="B83D68"/>
        </w:pBdr>
        <w:spacing w:afterLines="40"/>
        <w:rPr>
          <w:rStyle w:val="framedottedline"/>
          <w:b/>
          <w:color w:val="4DA4D8" w:themeColor="accent3" w:themeTint="99"/>
          <w:sz w:val="28"/>
          <w:szCs w:val="28"/>
        </w:rPr>
      </w:pPr>
      <w:r w:rsidRPr="002109A8">
        <w:rPr>
          <w:b/>
          <w:color w:val="4DA4D8" w:themeColor="accent3" w:themeTint="99"/>
          <w:sz w:val="28"/>
          <w:szCs w:val="28"/>
        </w:rPr>
        <w:t>Career Objective</w:t>
      </w:r>
    </w:p>
    <w:p w:rsidR="00C900E0" w:rsidRDefault="007E52D0" w:rsidP="00C900E0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  <w:r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t>Aspiring a suitable position in an organisation that provides me an opportunity to prove myself and enhance my skills through challenging tasks to improve myself as well as for organization.</w:t>
      </w:r>
      <w:r w:rsidR="006D4DD6" w:rsidRPr="007B74AD">
        <w:rPr>
          <w:rStyle w:val="framedottedline"/>
          <w:rFonts w:asciiTheme="majorHAnsi" w:hAnsiTheme="majorHAnsi" w:cs="Arial"/>
          <w:color w:val="323232" w:themeColor="text2"/>
          <w:bdr w:val="none" w:sz="0" w:space="0" w:color="auto" w:frame="1"/>
        </w:rPr>
        <w:br/>
      </w:r>
    </w:p>
    <w:p w:rsidR="007F24BA" w:rsidRPr="00F25BA5" w:rsidRDefault="00D7588C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 w:rsidRPr="00A12526">
        <w:rPr>
          <w:b/>
          <w:color w:val="4DA4D8" w:themeColor="accent3" w:themeTint="99"/>
          <w:sz w:val="28"/>
          <w:szCs w:val="28"/>
        </w:rPr>
        <w:t>Professional Experience</w:t>
      </w:r>
    </w:p>
    <w:p w:rsidR="007F24BA" w:rsidRDefault="007F24BA" w:rsidP="007F24BA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7F0508" w:rsidRPr="007F24BA" w:rsidRDefault="007F0508" w:rsidP="007F24BA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7F24BA" w:rsidRPr="003B7777" w:rsidRDefault="007F24BA" w:rsidP="007F24BA">
      <w:pPr>
        <w:pStyle w:val="Achievement"/>
        <w:numPr>
          <w:ilvl w:val="0"/>
          <w:numId w:val="0"/>
        </w:numPr>
        <w:spacing w:before="0" w:after="60" w:line="240" w:lineRule="atLeast"/>
        <w:rPr>
          <w:rFonts w:asciiTheme="majorHAnsi" w:hAnsiTheme="majorHAnsi" w:cstheme="minorHAnsi"/>
          <w:b/>
          <w:color w:val="323232" w:themeColor="text2"/>
          <w:sz w:val="24"/>
          <w:szCs w:val="24"/>
        </w:rPr>
      </w:pP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>Rv</w:t>
      </w:r>
      <w:r w:rsidRPr="0041057A">
        <w:rPr>
          <w:rFonts w:asciiTheme="majorHAnsi" w:hAnsiTheme="majorHAnsi" w:cstheme="minorHAnsi"/>
          <w:b/>
          <w:color w:val="323232" w:themeColor="text2"/>
          <w:sz w:val="28"/>
          <w:szCs w:val="28"/>
        </w:rPr>
        <w:t xml:space="preserve"> Technology Pvt. Ltd.</w:t>
      </w: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t xml:space="preserve">         </w:t>
      </w:r>
      <w:r w:rsidR="0042286C">
        <w:rPr>
          <w:rFonts w:asciiTheme="majorHAnsi" w:hAnsiTheme="majorHAnsi" w:cstheme="minorHAnsi"/>
          <w:b/>
          <w:color w:val="323232" w:themeColor="text2"/>
          <w:sz w:val="24"/>
          <w:szCs w:val="24"/>
        </w:rPr>
        <w:t xml:space="preserve">  </w:t>
      </w:r>
      <w:r w:rsidR="00F25BA5"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July 2012 to Nov 2014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</w:t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>Web Developer</w:t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8C62D4">
        <w:rPr>
          <w:rFonts w:asciiTheme="majorHAnsi" w:hAnsiTheme="majorHAnsi" w:cstheme="minorHAnsi"/>
          <w:b/>
          <w:color w:val="323232" w:themeColor="text2"/>
          <w:sz w:val="24"/>
          <w:szCs w:val="24"/>
          <w:u w:val="single"/>
        </w:rPr>
        <w:t>Responsibilities</w:t>
      </w:r>
      <w:r w:rsidRPr="0041090B">
        <w:rPr>
          <w:rFonts w:asciiTheme="majorHAnsi" w:hAnsiTheme="majorHAnsi" w:cstheme="minorHAnsi"/>
          <w:b/>
          <w:color w:val="323232" w:themeColor="text2"/>
          <w:sz w:val="24"/>
          <w:szCs w:val="24"/>
        </w:rPr>
        <w:t>:</w:t>
      </w:r>
    </w:p>
    <w:p w:rsidR="007F24BA" w:rsidRPr="008C62D4" w:rsidRDefault="007F24BA" w:rsidP="007F24BA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Contributed to the overall development of the web development team</w:t>
      </w:r>
    </w:p>
    <w:p w:rsidR="007F24BA" w:rsidRDefault="007F24BA" w:rsidP="007F24BA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Perform database administration and development, as well as web development.</w:t>
      </w:r>
    </w:p>
    <w:p w:rsidR="007F24BA" w:rsidRPr="00F25BA5" w:rsidRDefault="007F24BA" w:rsidP="007F24BA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D7588C">
        <w:rPr>
          <w:rFonts w:asciiTheme="majorHAnsi" w:hAnsiTheme="majorHAnsi" w:cs="Arial"/>
          <w:color w:val="323232" w:themeColor="text2"/>
        </w:rPr>
        <w:t>Perform maintenance and updates to existing websites as requested</w:t>
      </w:r>
      <w:r w:rsidRPr="00D7588C">
        <w:rPr>
          <w:rFonts w:ascii="Arial" w:hAnsi="Arial" w:cs="Arial"/>
          <w:color w:val="323232" w:themeColor="text2"/>
          <w:sz w:val="22"/>
          <w:szCs w:val="22"/>
        </w:rPr>
        <w:t>.</w:t>
      </w:r>
    </w:p>
    <w:p w:rsidR="00F25BA5" w:rsidRDefault="00F25BA5" w:rsidP="00F25BA5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F25BA5" w:rsidRDefault="00F25BA5" w:rsidP="00F25BA5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F25BA5" w:rsidRPr="003B7777" w:rsidRDefault="00F25BA5" w:rsidP="00F25BA5">
      <w:pPr>
        <w:pStyle w:val="Achievement"/>
        <w:numPr>
          <w:ilvl w:val="0"/>
          <w:numId w:val="0"/>
        </w:numPr>
        <w:spacing w:before="0" w:after="60" w:line="240" w:lineRule="atLeast"/>
        <w:rPr>
          <w:rFonts w:asciiTheme="majorHAnsi" w:hAnsiTheme="majorHAnsi" w:cstheme="minorHAnsi"/>
          <w:b/>
          <w:color w:val="323232" w:themeColor="text2"/>
          <w:sz w:val="24"/>
          <w:szCs w:val="24"/>
        </w:rPr>
      </w:pP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>SiftNet</w:t>
      </w: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t xml:space="preserve">                                                     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>March 2015</w:t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</w:t>
      </w:r>
      <w:r w:rsidR="00315015">
        <w:rPr>
          <w:rFonts w:asciiTheme="majorHAnsi" w:hAnsiTheme="majorHAnsi" w:cstheme="minorHAnsi"/>
          <w:color w:val="323232" w:themeColor="text2"/>
          <w:sz w:val="24"/>
          <w:szCs w:val="24"/>
        </w:rPr>
        <w:t>to Sep</w:t>
      </w:r>
      <w:r w:rsidR="00D41FBE"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201</w:t>
      </w:r>
      <w:r w:rsidR="00D41FBE">
        <w:rPr>
          <w:rFonts w:ascii="Arial" w:hAnsi="Arial" w:cs="Arial"/>
          <w:sz w:val="18"/>
          <w:szCs w:val="18"/>
        </w:rPr>
        <w:t>6</w:t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>Web Developer</w:t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8C62D4">
        <w:rPr>
          <w:rFonts w:asciiTheme="majorHAnsi" w:hAnsiTheme="majorHAnsi" w:cstheme="minorHAnsi"/>
          <w:b/>
          <w:color w:val="323232" w:themeColor="text2"/>
          <w:sz w:val="24"/>
          <w:szCs w:val="24"/>
          <w:u w:val="single"/>
        </w:rPr>
        <w:t>Responsibilities</w:t>
      </w:r>
      <w:r w:rsidRPr="0041090B">
        <w:rPr>
          <w:rFonts w:asciiTheme="majorHAnsi" w:hAnsiTheme="majorHAnsi" w:cstheme="minorHAnsi"/>
          <w:b/>
          <w:color w:val="323232" w:themeColor="text2"/>
          <w:sz w:val="24"/>
          <w:szCs w:val="24"/>
        </w:rPr>
        <w:t>:</w:t>
      </w:r>
    </w:p>
    <w:p w:rsidR="00F25BA5" w:rsidRPr="008C62D4" w:rsidRDefault="00F25BA5" w:rsidP="00F25BA5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Contributed to the overall development of the web development team</w:t>
      </w:r>
    </w:p>
    <w:p w:rsidR="00F25BA5" w:rsidRDefault="00F25BA5" w:rsidP="00F25BA5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Perform database administration and development, as well as web development.</w:t>
      </w:r>
    </w:p>
    <w:p w:rsidR="00F25BA5" w:rsidRPr="007F24BA" w:rsidRDefault="00F25BA5" w:rsidP="00F25BA5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D7588C">
        <w:rPr>
          <w:rFonts w:asciiTheme="majorHAnsi" w:hAnsiTheme="majorHAnsi" w:cs="Arial"/>
          <w:color w:val="323232" w:themeColor="text2"/>
        </w:rPr>
        <w:t>Perform maintenance and updates to existing websites as requested</w:t>
      </w:r>
      <w:r w:rsidRPr="00D7588C">
        <w:rPr>
          <w:rFonts w:ascii="Arial" w:hAnsi="Arial" w:cs="Arial"/>
          <w:color w:val="323232" w:themeColor="text2"/>
          <w:sz w:val="22"/>
          <w:szCs w:val="22"/>
        </w:rPr>
        <w:t>.</w:t>
      </w:r>
    </w:p>
    <w:p w:rsidR="00F25BA5" w:rsidRDefault="00F25BA5" w:rsidP="00F25BA5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7F0508" w:rsidRDefault="007F0508" w:rsidP="00F25BA5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7F0508" w:rsidRPr="003B7777" w:rsidRDefault="007F0508" w:rsidP="007F0508">
      <w:pPr>
        <w:pStyle w:val="Achievement"/>
        <w:numPr>
          <w:ilvl w:val="0"/>
          <w:numId w:val="0"/>
        </w:numPr>
        <w:spacing w:before="0" w:after="60" w:line="240" w:lineRule="atLeast"/>
        <w:rPr>
          <w:rFonts w:asciiTheme="majorHAnsi" w:hAnsiTheme="majorHAnsi" w:cstheme="minorHAnsi"/>
          <w:b/>
          <w:color w:val="323232" w:themeColor="text2"/>
          <w:sz w:val="24"/>
          <w:szCs w:val="24"/>
        </w:rPr>
      </w:pP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>SV Infotech</w:t>
      </w: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t xml:space="preserve">                                                     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>Feb 2017</w:t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>to Feb 201</w:t>
      </w:r>
      <w:r>
        <w:rPr>
          <w:rFonts w:ascii="Arial" w:hAnsi="Arial" w:cs="Arial"/>
          <w:sz w:val="18"/>
          <w:szCs w:val="18"/>
        </w:rPr>
        <w:t>8</w:t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>Web Developer</w:t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8C62D4">
        <w:rPr>
          <w:rFonts w:asciiTheme="majorHAnsi" w:hAnsiTheme="majorHAnsi" w:cstheme="minorHAnsi"/>
          <w:b/>
          <w:color w:val="323232" w:themeColor="text2"/>
          <w:sz w:val="24"/>
          <w:szCs w:val="24"/>
          <w:u w:val="single"/>
        </w:rPr>
        <w:t>Responsibilities</w:t>
      </w:r>
      <w:r w:rsidRPr="0041090B">
        <w:rPr>
          <w:rFonts w:asciiTheme="majorHAnsi" w:hAnsiTheme="majorHAnsi" w:cstheme="minorHAnsi"/>
          <w:b/>
          <w:color w:val="323232" w:themeColor="text2"/>
          <w:sz w:val="24"/>
          <w:szCs w:val="24"/>
        </w:rPr>
        <w:t>:</w:t>
      </w:r>
    </w:p>
    <w:p w:rsidR="007F0508" w:rsidRPr="008C62D4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Contributed to the overall development of the web development team</w:t>
      </w:r>
    </w:p>
    <w:p w:rsidR="007F0508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Perform database administration and development, as well as web development.</w:t>
      </w:r>
    </w:p>
    <w:p w:rsidR="007F0508" w:rsidRPr="007F0508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D7588C">
        <w:rPr>
          <w:rFonts w:asciiTheme="majorHAnsi" w:hAnsiTheme="majorHAnsi" w:cs="Arial"/>
          <w:color w:val="323232" w:themeColor="text2"/>
        </w:rPr>
        <w:t>Perform maintenance and updates to existing websites as requested</w:t>
      </w:r>
      <w:r w:rsidRPr="00D7588C">
        <w:rPr>
          <w:rFonts w:ascii="Arial" w:hAnsi="Arial" w:cs="Arial"/>
          <w:color w:val="323232" w:themeColor="text2"/>
          <w:sz w:val="22"/>
          <w:szCs w:val="22"/>
        </w:rPr>
        <w:t>.</w:t>
      </w:r>
    </w:p>
    <w:p w:rsidR="007F0508" w:rsidRPr="007F24BA" w:rsidRDefault="007F0508" w:rsidP="007F0508">
      <w:pPr>
        <w:pStyle w:val="ListParagraph"/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7F0508" w:rsidRPr="00F25BA5" w:rsidRDefault="007F0508" w:rsidP="00F25BA5">
      <w:pPr>
        <w:spacing w:line="253" w:lineRule="atLeast"/>
        <w:rPr>
          <w:rFonts w:asciiTheme="majorHAnsi" w:hAnsiTheme="majorHAnsi" w:cs="Arial"/>
          <w:color w:val="323232" w:themeColor="text2"/>
        </w:rPr>
      </w:pPr>
    </w:p>
    <w:p w:rsidR="00D7588C" w:rsidRDefault="00D7588C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7F0508" w:rsidRDefault="007F0508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7F0508" w:rsidRPr="003B7777" w:rsidRDefault="007F0508" w:rsidP="007F0508">
      <w:pPr>
        <w:pStyle w:val="Achievement"/>
        <w:numPr>
          <w:ilvl w:val="0"/>
          <w:numId w:val="0"/>
        </w:numPr>
        <w:spacing w:before="0" w:after="60" w:line="240" w:lineRule="atLeast"/>
        <w:rPr>
          <w:rFonts w:asciiTheme="majorHAnsi" w:hAnsiTheme="majorHAnsi" w:cstheme="minorHAnsi"/>
          <w:b/>
          <w:color w:val="323232" w:themeColor="text2"/>
          <w:sz w:val="24"/>
          <w:szCs w:val="24"/>
        </w:rPr>
      </w:pP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lastRenderedPageBreak/>
        <w:t xml:space="preserve">Quintsoft Services </w:t>
      </w:r>
      <w:r>
        <w:rPr>
          <w:rFonts w:asciiTheme="majorHAnsi" w:hAnsiTheme="majorHAnsi" w:cstheme="minorHAnsi"/>
          <w:b/>
          <w:color w:val="323232" w:themeColor="text2"/>
          <w:sz w:val="28"/>
          <w:szCs w:val="28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tab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t xml:space="preserve">                                     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>March 2018</w:t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323232" w:themeColor="text2"/>
          <w:sz w:val="24"/>
          <w:szCs w:val="24"/>
        </w:rPr>
        <w:t>to Nov 201</w:t>
      </w:r>
      <w:r>
        <w:rPr>
          <w:rFonts w:ascii="Arial" w:hAnsi="Arial" w:cs="Arial"/>
          <w:sz w:val="18"/>
          <w:szCs w:val="18"/>
        </w:rPr>
        <w:t>8</w:t>
      </w:r>
      <w:r w:rsidRPr="007B74AD"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7B74AD">
        <w:rPr>
          <w:rFonts w:asciiTheme="majorHAnsi" w:hAnsiTheme="majorHAnsi" w:cstheme="minorHAnsi"/>
          <w:color w:val="323232" w:themeColor="text2"/>
          <w:sz w:val="24"/>
          <w:szCs w:val="24"/>
        </w:rPr>
        <w:t>Web Developer</w:t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>
        <w:rPr>
          <w:rFonts w:asciiTheme="majorHAnsi" w:hAnsiTheme="majorHAnsi" w:cstheme="minorHAnsi"/>
          <w:b/>
          <w:color w:val="323232" w:themeColor="text2"/>
          <w:sz w:val="24"/>
          <w:szCs w:val="24"/>
        </w:rPr>
        <w:br/>
      </w:r>
      <w:r w:rsidRPr="008C62D4">
        <w:rPr>
          <w:rFonts w:asciiTheme="majorHAnsi" w:hAnsiTheme="majorHAnsi" w:cstheme="minorHAnsi"/>
          <w:b/>
          <w:color w:val="323232" w:themeColor="text2"/>
          <w:sz w:val="24"/>
          <w:szCs w:val="24"/>
          <w:u w:val="single"/>
        </w:rPr>
        <w:t>Responsibilities</w:t>
      </w:r>
      <w:r w:rsidRPr="0041090B">
        <w:rPr>
          <w:rFonts w:asciiTheme="majorHAnsi" w:hAnsiTheme="majorHAnsi" w:cstheme="minorHAnsi"/>
          <w:b/>
          <w:color w:val="323232" w:themeColor="text2"/>
          <w:sz w:val="24"/>
          <w:szCs w:val="24"/>
        </w:rPr>
        <w:t>:</w:t>
      </w:r>
    </w:p>
    <w:p w:rsidR="007F0508" w:rsidRPr="008C62D4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Contributed to the overall development of the web development team</w:t>
      </w:r>
    </w:p>
    <w:p w:rsidR="007F0508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8C62D4">
        <w:rPr>
          <w:rFonts w:asciiTheme="majorHAnsi" w:hAnsiTheme="majorHAnsi" w:cs="Arial"/>
          <w:color w:val="323232" w:themeColor="text2"/>
        </w:rPr>
        <w:t>Perform database administration and development, as well as web development.</w:t>
      </w:r>
    </w:p>
    <w:p w:rsidR="007F0508" w:rsidRPr="007F0508" w:rsidRDefault="007F0508" w:rsidP="007F0508">
      <w:pPr>
        <w:pStyle w:val="ListParagraph"/>
        <w:numPr>
          <w:ilvl w:val="0"/>
          <w:numId w:val="30"/>
        </w:numPr>
        <w:spacing w:line="253" w:lineRule="atLeast"/>
        <w:rPr>
          <w:rFonts w:asciiTheme="majorHAnsi" w:hAnsiTheme="majorHAnsi" w:cs="Arial"/>
          <w:color w:val="323232" w:themeColor="text2"/>
        </w:rPr>
      </w:pPr>
      <w:r w:rsidRPr="00D7588C">
        <w:rPr>
          <w:rFonts w:asciiTheme="majorHAnsi" w:hAnsiTheme="majorHAnsi" w:cs="Arial"/>
          <w:color w:val="323232" w:themeColor="text2"/>
        </w:rPr>
        <w:t>Perform maintenance and updates to existing websites as requested</w:t>
      </w:r>
      <w:r w:rsidRPr="00D7588C">
        <w:rPr>
          <w:rFonts w:ascii="Arial" w:hAnsi="Arial" w:cs="Arial"/>
          <w:color w:val="323232" w:themeColor="text2"/>
          <w:sz w:val="22"/>
          <w:szCs w:val="22"/>
        </w:rPr>
        <w:t>.</w:t>
      </w:r>
    </w:p>
    <w:p w:rsidR="007F0508" w:rsidRDefault="007F0508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7F0508" w:rsidRDefault="007F0508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7F0508" w:rsidRDefault="007F0508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7F0508" w:rsidRPr="007B74AD" w:rsidRDefault="007F0508" w:rsidP="00D7588C">
      <w:pPr>
        <w:rPr>
          <w:rFonts w:asciiTheme="majorHAnsi" w:hAnsiTheme="majorHAnsi" w:cs="Arial"/>
          <w:color w:val="323232" w:themeColor="text2"/>
          <w:bdr w:val="none" w:sz="0" w:space="0" w:color="auto" w:frame="1"/>
        </w:rPr>
      </w:pPr>
    </w:p>
    <w:p w:rsidR="008900C5" w:rsidRDefault="008900C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 w:rsidRPr="00A12526">
        <w:rPr>
          <w:b/>
          <w:color w:val="4DA4D8" w:themeColor="accent3" w:themeTint="99"/>
          <w:sz w:val="28"/>
          <w:szCs w:val="28"/>
        </w:rPr>
        <w:t>Academic Credentials</w:t>
      </w:r>
    </w:p>
    <w:p w:rsidR="00F25BA5" w:rsidRPr="00F25BA5" w:rsidRDefault="00F25BA5" w:rsidP="00F25BA5"/>
    <w:tbl>
      <w:tblPr>
        <w:tblpPr w:leftFromText="181" w:rightFromText="181" w:vertAnchor="text" w:tblpXSpec="center" w:tblpY="1"/>
        <w:tblOverlap w:val="never"/>
        <w:tblW w:w="7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860"/>
        <w:gridCol w:w="4321"/>
        <w:gridCol w:w="1590"/>
      </w:tblGrid>
      <w:tr w:rsidR="00F25BA5" w:rsidRPr="0095714D" w:rsidTr="00F25BA5">
        <w:trPr>
          <w:trHeight w:val="358"/>
        </w:trPr>
        <w:tc>
          <w:tcPr>
            <w:tcW w:w="1860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714D">
              <w:rPr>
                <w:rFonts w:ascii="Arial" w:hAnsi="Arial" w:cs="Arial"/>
                <w:b/>
                <w:sz w:val="18"/>
                <w:szCs w:val="18"/>
              </w:rPr>
              <w:t>Course Detail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714D">
              <w:rPr>
                <w:rFonts w:ascii="Arial" w:hAnsi="Arial" w:cs="Arial"/>
                <w:b/>
                <w:sz w:val="18"/>
                <w:szCs w:val="18"/>
              </w:rPr>
              <w:t>School/College/University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714D">
              <w:rPr>
                <w:rFonts w:ascii="Arial" w:hAnsi="Arial" w:cs="Arial"/>
                <w:b/>
                <w:sz w:val="18"/>
                <w:szCs w:val="18"/>
              </w:rPr>
              <w:t>Year</w:t>
            </w:r>
          </w:p>
        </w:tc>
      </w:tr>
      <w:tr w:rsidR="00F25BA5" w:rsidRPr="0095714D" w:rsidTr="00F25BA5">
        <w:trPr>
          <w:trHeight w:val="332"/>
        </w:trPr>
        <w:tc>
          <w:tcPr>
            <w:tcW w:w="1860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U.I.M (Dehradun)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25BA5" w:rsidRPr="0095714D" w:rsidRDefault="00F25BA5" w:rsidP="00C23F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25BA5" w:rsidRPr="0095714D" w:rsidTr="00F25BA5">
        <w:trPr>
          <w:trHeight w:val="358"/>
        </w:trPr>
        <w:tc>
          <w:tcPr>
            <w:tcW w:w="1860" w:type="dxa"/>
            <w:shd w:val="clear" w:color="auto" w:fill="auto"/>
            <w:vAlign w:val="center"/>
          </w:tcPr>
          <w:p w:rsidR="00F25BA5" w:rsidRPr="0095714D" w:rsidRDefault="00F25BA5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M.Sc.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F25BA5" w:rsidRPr="0095714D" w:rsidRDefault="00F25BA5" w:rsidP="002B07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GPGC Pithoragarh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25BA5" w:rsidRPr="0095714D" w:rsidRDefault="00F25BA5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</w:tr>
      <w:tr w:rsidR="00F25BA5" w:rsidRPr="0095714D" w:rsidTr="00F25BA5">
        <w:trPr>
          <w:trHeight w:val="358"/>
        </w:trPr>
        <w:tc>
          <w:tcPr>
            <w:tcW w:w="1860" w:type="dxa"/>
            <w:shd w:val="clear" w:color="auto" w:fill="auto"/>
            <w:vAlign w:val="center"/>
          </w:tcPr>
          <w:p w:rsidR="00F25BA5" w:rsidRPr="0095714D" w:rsidRDefault="00F25BA5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B.Sc.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F25BA5" w:rsidRPr="0095714D" w:rsidRDefault="00F25BA5" w:rsidP="002B078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GPGC Pithoragarh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25BA5" w:rsidRPr="0095714D" w:rsidRDefault="00F25BA5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25BA5" w:rsidRPr="0095714D" w:rsidTr="00F25BA5">
        <w:trPr>
          <w:trHeight w:val="358"/>
        </w:trPr>
        <w:tc>
          <w:tcPr>
            <w:tcW w:w="1860" w:type="dxa"/>
            <w:shd w:val="clear" w:color="auto" w:fill="auto"/>
            <w:vAlign w:val="center"/>
          </w:tcPr>
          <w:p w:rsidR="00F25BA5" w:rsidRPr="0095714D" w:rsidRDefault="00C23FA9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Intermediate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F25BA5" w:rsidRPr="0095714D" w:rsidRDefault="00C23FA9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SDS Pithoragarh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25BA5" w:rsidRPr="0095714D" w:rsidRDefault="00F25BA5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200</w:t>
            </w:r>
            <w:r w:rsidR="00C23FA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23FA9" w:rsidRPr="0095714D" w:rsidTr="00F25BA5">
        <w:trPr>
          <w:trHeight w:val="358"/>
        </w:trPr>
        <w:tc>
          <w:tcPr>
            <w:tcW w:w="1860" w:type="dxa"/>
            <w:shd w:val="clear" w:color="auto" w:fill="auto"/>
            <w:vAlign w:val="center"/>
          </w:tcPr>
          <w:p w:rsidR="00C23FA9" w:rsidRDefault="00C23FA9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HighSchool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C23FA9" w:rsidRDefault="00C23FA9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 College Vijaypur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C23FA9" w:rsidRPr="0095714D" w:rsidRDefault="00C23FA9" w:rsidP="001F79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</w:tr>
    </w:tbl>
    <w:p w:rsidR="00E13EE6" w:rsidRPr="00D7588C" w:rsidRDefault="00AE1978" w:rsidP="00D7588C">
      <w:pPr>
        <w:spacing w:line="253" w:lineRule="atLeast"/>
        <w:rPr>
          <w:rFonts w:asciiTheme="majorHAnsi" w:hAnsiTheme="majorHAnsi" w:cs="Arial"/>
          <w:color w:val="323232" w:themeColor="text2"/>
        </w:rPr>
      </w:pPr>
      <w:r w:rsidRPr="00D7588C">
        <w:rPr>
          <w:rFonts w:asciiTheme="majorHAnsi" w:hAnsiTheme="majorHAnsi" w:cstheme="minorHAnsi"/>
          <w:b/>
          <w:color w:val="323232" w:themeColor="text2"/>
        </w:rPr>
        <w:br/>
      </w: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F25BA5" w:rsidRDefault="00F25BA5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1F2B4C" w:rsidRDefault="001F2B4C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 w:rsidRPr="00A12526">
        <w:rPr>
          <w:b/>
          <w:color w:val="4DA4D8" w:themeColor="accent3" w:themeTint="99"/>
          <w:sz w:val="28"/>
          <w:szCs w:val="28"/>
        </w:rPr>
        <w:t>Skill Set</w:t>
      </w:r>
    </w:p>
    <w:p w:rsidR="00F25BA5" w:rsidRDefault="00F25BA5" w:rsidP="00F25BA5"/>
    <w:p w:rsidR="00F25BA5" w:rsidRPr="00F25BA5" w:rsidRDefault="00F25BA5" w:rsidP="00F25BA5"/>
    <w:tbl>
      <w:tblPr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708"/>
        <w:gridCol w:w="6592"/>
      </w:tblGrid>
      <w:tr w:rsidR="001B3757" w:rsidRPr="0095714D" w:rsidTr="00F25BA5">
        <w:trPr>
          <w:trHeight w:val="369"/>
        </w:trPr>
        <w:tc>
          <w:tcPr>
            <w:tcW w:w="2708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Languages Known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PHP</w:t>
            </w:r>
          </w:p>
        </w:tc>
      </w:tr>
      <w:tr w:rsidR="001B3757" w:rsidRPr="0095714D" w:rsidTr="00F25BA5">
        <w:trPr>
          <w:trHeight w:val="342"/>
        </w:trPr>
        <w:tc>
          <w:tcPr>
            <w:tcW w:w="2708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Databases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MySQL</w:t>
            </w:r>
          </w:p>
        </w:tc>
      </w:tr>
      <w:tr w:rsidR="001B3757" w:rsidRPr="0095714D" w:rsidTr="00F25BA5">
        <w:trPr>
          <w:trHeight w:val="369"/>
        </w:trPr>
        <w:tc>
          <w:tcPr>
            <w:tcW w:w="2708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Web Designing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HTML, HTML5, CSS3</w:t>
            </w:r>
            <w:r w:rsidR="00752C7E">
              <w:rPr>
                <w:rFonts w:ascii="Arial" w:hAnsi="Arial" w:cs="Arial"/>
                <w:sz w:val="18"/>
                <w:szCs w:val="18"/>
              </w:rPr>
              <w:t>, jQuery</w:t>
            </w:r>
          </w:p>
        </w:tc>
      </w:tr>
      <w:tr w:rsidR="001B3757" w:rsidRPr="0095714D" w:rsidTr="00F25BA5">
        <w:trPr>
          <w:trHeight w:val="342"/>
        </w:trPr>
        <w:tc>
          <w:tcPr>
            <w:tcW w:w="2708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Operating Systems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B3757" w:rsidRPr="0095714D" w:rsidRDefault="00FA35F5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</w:t>
            </w:r>
            <w:r w:rsidR="00324C6C">
              <w:rPr>
                <w:rFonts w:ascii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324C6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Linux</w:t>
            </w:r>
          </w:p>
        </w:tc>
      </w:tr>
      <w:tr w:rsidR="001B3757" w:rsidRPr="0095714D" w:rsidTr="00F25BA5">
        <w:trPr>
          <w:trHeight w:val="342"/>
        </w:trPr>
        <w:tc>
          <w:tcPr>
            <w:tcW w:w="2708" w:type="dxa"/>
            <w:shd w:val="clear" w:color="auto" w:fill="auto"/>
            <w:vAlign w:val="center"/>
          </w:tcPr>
          <w:p w:rsidR="001B3757" w:rsidRPr="0095714D" w:rsidRDefault="001B3757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14D">
              <w:rPr>
                <w:rFonts w:ascii="Arial" w:hAnsi="Arial" w:cs="Arial"/>
                <w:sz w:val="18"/>
                <w:szCs w:val="18"/>
              </w:rPr>
              <w:t>CMS Tools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B3757" w:rsidRPr="0095714D" w:rsidRDefault="00F25BA5" w:rsidP="00ED226A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WordPress, Drupal</w:t>
            </w:r>
          </w:p>
        </w:tc>
      </w:tr>
      <w:tr w:rsidR="007F0508" w:rsidRPr="0095714D" w:rsidTr="00F25BA5">
        <w:trPr>
          <w:trHeight w:val="342"/>
        </w:trPr>
        <w:tc>
          <w:tcPr>
            <w:tcW w:w="2708" w:type="dxa"/>
            <w:shd w:val="clear" w:color="auto" w:fill="auto"/>
            <w:vAlign w:val="center"/>
          </w:tcPr>
          <w:p w:rsidR="007F0508" w:rsidRPr="0095714D" w:rsidRDefault="007F0508" w:rsidP="00C23FA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Framework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7F0508" w:rsidRDefault="007F0508" w:rsidP="00ED226A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CodeIgniter</w:t>
            </w:r>
          </w:p>
        </w:tc>
      </w:tr>
    </w:tbl>
    <w:p w:rsidR="001B3757" w:rsidRDefault="001B3757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</w:p>
    <w:p w:rsidR="001F2B4C" w:rsidRDefault="00FA377E" w:rsidP="000253C0">
      <w:pPr>
        <w:pStyle w:val="Title"/>
        <w:pBdr>
          <w:bottom w:val="single" w:sz="8" w:space="2" w:color="B83D68"/>
        </w:pBdr>
        <w:spacing w:afterLines="40"/>
        <w:rPr>
          <w:b/>
          <w:color w:val="4DA4D8" w:themeColor="accent3" w:themeTint="99"/>
          <w:sz w:val="28"/>
          <w:szCs w:val="28"/>
        </w:rPr>
      </w:pPr>
      <w:r w:rsidRPr="00A12526">
        <w:rPr>
          <w:b/>
          <w:color w:val="4DA4D8" w:themeColor="accent3" w:themeTint="99"/>
          <w:sz w:val="28"/>
          <w:szCs w:val="28"/>
        </w:rPr>
        <w:t>Projects</w:t>
      </w:r>
    </w:p>
    <w:p w:rsidR="007F0508" w:rsidRDefault="007F0508" w:rsidP="007F0508"/>
    <w:p w:rsidR="007F0508" w:rsidRDefault="007F0508" w:rsidP="007F0508">
      <w:pPr>
        <w:pStyle w:val="ListParagraph"/>
        <w:numPr>
          <w:ilvl w:val="0"/>
          <w:numId w:val="3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Flipmyroom</w:t>
      </w:r>
    </w:p>
    <w:p w:rsidR="007F0508" w:rsidRDefault="00FE67BA" w:rsidP="007F0508">
      <w:pPr>
        <w:ind w:left="360"/>
        <w:rPr>
          <w:rFonts w:asciiTheme="majorHAnsi" w:hAnsiTheme="majorHAnsi"/>
        </w:rPr>
      </w:pPr>
      <w:hyperlink r:id="rId8" w:history="1">
        <w:r w:rsidR="007F0508" w:rsidRPr="00C23FA9">
          <w:rPr>
            <w:rStyle w:val="Hyperlink"/>
          </w:rPr>
          <w:t>http://www.flipmyroom.com/</w:t>
        </w:r>
      </w:hyperlink>
      <w:r w:rsidR="007F0508" w:rsidRPr="00FF1E7C">
        <w:rPr>
          <w:rFonts w:asciiTheme="majorHAnsi" w:hAnsiTheme="majorHAnsi"/>
        </w:rPr>
        <w:br/>
      </w:r>
      <w:r w:rsidR="007F0508" w:rsidRPr="00FF1E7C">
        <w:rPr>
          <w:rFonts w:asciiTheme="majorHAnsi" w:hAnsiTheme="majorHAnsi" w:cs="Arial"/>
          <w:b/>
        </w:rPr>
        <w:t>Environment</w:t>
      </w:r>
      <w:r w:rsidR="007F0508" w:rsidRPr="00FF1E7C">
        <w:rPr>
          <w:rFonts w:asciiTheme="majorHAnsi" w:hAnsiTheme="majorHAnsi"/>
          <w:b/>
        </w:rPr>
        <w:t xml:space="preserve">: </w:t>
      </w:r>
      <w:r w:rsidR="007F0508">
        <w:rPr>
          <w:rFonts w:asciiTheme="majorHAnsi" w:hAnsiTheme="majorHAnsi"/>
        </w:rPr>
        <w:t>Drupal 7,</w:t>
      </w:r>
      <w:r w:rsidR="007F0508" w:rsidRPr="00FF1E7C">
        <w:rPr>
          <w:rFonts w:asciiTheme="majorHAnsi" w:hAnsiTheme="majorHAnsi"/>
        </w:rPr>
        <w:t>PHP, Jquery</w:t>
      </w:r>
    </w:p>
    <w:p w:rsidR="007F0508" w:rsidRPr="007B153B" w:rsidRDefault="007F0508" w:rsidP="007F0508">
      <w:pPr>
        <w:ind w:left="360"/>
        <w:rPr>
          <w:rFonts w:asciiTheme="majorHAnsi" w:hAnsiTheme="majorHAnsi"/>
        </w:rPr>
      </w:pPr>
      <w:r w:rsidRPr="00FF1E7C">
        <w:rPr>
          <w:rFonts w:asciiTheme="majorHAnsi" w:hAnsiTheme="majorHAnsi"/>
          <w:b/>
        </w:rPr>
        <w:t xml:space="preserve">Responsibility: </w:t>
      </w:r>
      <w:r w:rsidRPr="00FF1E7C">
        <w:rPr>
          <w:rFonts w:asciiTheme="majorHAnsi" w:hAnsiTheme="majorHAnsi"/>
        </w:rPr>
        <w:t>Development</w:t>
      </w:r>
    </w:p>
    <w:p w:rsidR="007F0508" w:rsidRDefault="007F0508" w:rsidP="007F0508">
      <w:pPr>
        <w:rPr>
          <w:rFonts w:asciiTheme="majorHAnsi" w:hAnsiTheme="majorHAnsi"/>
        </w:rPr>
      </w:pPr>
    </w:p>
    <w:p w:rsidR="007F0508" w:rsidRPr="001A59BF" w:rsidRDefault="007F0508" w:rsidP="007F0508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1A59BF">
        <w:rPr>
          <w:rFonts w:asciiTheme="majorHAnsi" w:hAnsiTheme="majorHAnsi"/>
          <w:b/>
        </w:rPr>
        <w:t>The Education website of University of Arizona</w:t>
      </w:r>
    </w:p>
    <w:p w:rsidR="007F0508" w:rsidRPr="00966AA3" w:rsidRDefault="00FE67BA" w:rsidP="007F0508">
      <w:pPr>
        <w:pStyle w:val="ListParagraph"/>
        <w:ind w:left="360"/>
        <w:rPr>
          <w:rFonts w:asciiTheme="majorHAnsi" w:hAnsiTheme="majorHAnsi"/>
        </w:rPr>
      </w:pPr>
      <w:hyperlink r:id="rId9" w:history="1">
        <w:r w:rsidR="007F0508" w:rsidRPr="00A936B0">
          <w:rPr>
            <w:rStyle w:val="Hyperlink"/>
            <w:rFonts w:asciiTheme="majorHAnsi" w:hAnsiTheme="majorHAnsi"/>
          </w:rPr>
          <w:t>https://www.coe.arizona.edu/</w:t>
        </w:r>
      </w:hyperlink>
      <w:r w:rsidR="007F0508" w:rsidRPr="00966AA3">
        <w:rPr>
          <w:rFonts w:asciiTheme="majorHAnsi" w:hAnsiTheme="majorHAnsi"/>
        </w:rPr>
        <w:br/>
      </w:r>
      <w:r w:rsidR="007F0508" w:rsidRPr="00966AA3">
        <w:rPr>
          <w:rFonts w:asciiTheme="majorHAnsi" w:hAnsiTheme="majorHAnsi" w:cs="Arial"/>
          <w:b/>
        </w:rPr>
        <w:t>Environment</w:t>
      </w:r>
      <w:r w:rsidR="007F0508" w:rsidRPr="00966AA3">
        <w:rPr>
          <w:rFonts w:asciiTheme="majorHAnsi" w:hAnsiTheme="majorHAnsi"/>
          <w:b/>
        </w:rPr>
        <w:t xml:space="preserve">: </w:t>
      </w:r>
      <w:r w:rsidR="007F0508">
        <w:rPr>
          <w:rFonts w:asciiTheme="majorHAnsi" w:hAnsiTheme="majorHAnsi"/>
        </w:rPr>
        <w:t>Drupal 7</w:t>
      </w:r>
      <w:r w:rsidR="007F0508" w:rsidRPr="00966AA3">
        <w:rPr>
          <w:rFonts w:asciiTheme="majorHAnsi" w:hAnsiTheme="majorHAnsi"/>
        </w:rPr>
        <w:t>, PHP, JQuery</w:t>
      </w:r>
    </w:p>
    <w:p w:rsidR="007F0508" w:rsidRDefault="007F0508" w:rsidP="007F0508">
      <w:pPr>
        <w:ind w:left="360"/>
        <w:rPr>
          <w:rFonts w:asciiTheme="majorHAnsi" w:hAnsiTheme="majorHAnsi"/>
        </w:rPr>
      </w:pPr>
      <w:r w:rsidRPr="00FF1E7C">
        <w:rPr>
          <w:rFonts w:asciiTheme="majorHAnsi" w:hAnsiTheme="majorHAnsi"/>
          <w:b/>
        </w:rPr>
        <w:t xml:space="preserve">Responsibility: </w:t>
      </w:r>
      <w:r w:rsidRPr="00FF1E7C">
        <w:rPr>
          <w:rFonts w:asciiTheme="majorHAnsi" w:hAnsiTheme="majorHAnsi"/>
        </w:rPr>
        <w:t>Development</w:t>
      </w:r>
      <w:r>
        <w:rPr>
          <w:rFonts w:asciiTheme="majorHAnsi" w:hAnsiTheme="majorHAnsi"/>
        </w:rPr>
        <w:t>, Project Leader</w:t>
      </w:r>
    </w:p>
    <w:p w:rsidR="007F0508" w:rsidRPr="007F0508" w:rsidRDefault="007F0508" w:rsidP="007F0508"/>
    <w:tbl>
      <w:tblPr>
        <w:tblW w:w="100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/>
      </w:tblPr>
      <w:tblGrid>
        <w:gridCol w:w="10008"/>
      </w:tblGrid>
      <w:tr w:rsidR="007F3B15" w:rsidRPr="007B74AD" w:rsidTr="005A6B78">
        <w:trPr>
          <w:trHeight w:val="7783"/>
        </w:trPr>
        <w:tc>
          <w:tcPr>
            <w:tcW w:w="10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7D49" w:rsidRPr="00756454" w:rsidRDefault="00E77D49" w:rsidP="00756454">
            <w:pPr>
              <w:rPr>
                <w:rFonts w:asciiTheme="majorHAnsi" w:hAnsiTheme="majorHAnsi"/>
                <w:b/>
              </w:rPr>
            </w:pPr>
          </w:p>
          <w:p w:rsidR="00D03B82" w:rsidRDefault="00D03B82" w:rsidP="00BA4811">
            <w:pPr>
              <w:rPr>
                <w:rFonts w:asciiTheme="majorHAnsi" w:hAnsiTheme="majorHAnsi"/>
              </w:rPr>
            </w:pPr>
          </w:p>
          <w:p w:rsidR="000436A9" w:rsidRPr="00B53A4F" w:rsidRDefault="000436A9" w:rsidP="000253C0">
            <w:pPr>
              <w:pStyle w:val="Title"/>
              <w:pBdr>
                <w:bottom w:val="single" w:sz="8" w:space="2" w:color="B83D68"/>
              </w:pBdr>
              <w:spacing w:afterLines="40"/>
              <w:rPr>
                <w:b/>
                <w:color w:val="4DA4D8" w:themeColor="accent3" w:themeTint="99"/>
                <w:sz w:val="28"/>
                <w:szCs w:val="28"/>
              </w:rPr>
            </w:pPr>
            <w:r w:rsidRPr="00B53A4F">
              <w:rPr>
                <w:b/>
                <w:color w:val="4DA4D8" w:themeColor="accent3" w:themeTint="99"/>
                <w:sz w:val="28"/>
                <w:szCs w:val="28"/>
              </w:rPr>
              <w:t>Personal Skills</w:t>
            </w:r>
          </w:p>
          <w:p w:rsidR="000436A9" w:rsidRPr="007B74AD" w:rsidRDefault="000436A9" w:rsidP="001558CE">
            <w:pPr>
              <w:pStyle w:val="Achievement"/>
              <w:numPr>
                <w:ilvl w:val="0"/>
                <w:numId w:val="27"/>
              </w:numPr>
              <w:spacing w:before="0" w:after="60" w:line="240" w:lineRule="atLeast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Comprehensive Problem solving abilities</w:t>
            </w:r>
          </w:p>
          <w:p w:rsidR="000436A9" w:rsidRPr="007B74AD" w:rsidRDefault="000436A9" w:rsidP="001558CE">
            <w:pPr>
              <w:pStyle w:val="Achievement"/>
              <w:numPr>
                <w:ilvl w:val="0"/>
                <w:numId w:val="27"/>
              </w:numPr>
              <w:spacing w:before="0" w:after="60" w:line="240" w:lineRule="atLeast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Excellent verbal and written communication skills</w:t>
            </w:r>
          </w:p>
          <w:p w:rsidR="000436A9" w:rsidRPr="007B74AD" w:rsidRDefault="000436A9" w:rsidP="001558CE">
            <w:pPr>
              <w:pStyle w:val="Achievement"/>
              <w:numPr>
                <w:ilvl w:val="0"/>
                <w:numId w:val="27"/>
              </w:numPr>
              <w:spacing w:before="0" w:after="60" w:line="240" w:lineRule="atLeast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Ability to work in a team as well as individual</w:t>
            </w:r>
          </w:p>
          <w:p w:rsidR="000436A9" w:rsidRPr="007B74AD" w:rsidRDefault="000436A9" w:rsidP="001558CE">
            <w:pPr>
              <w:pStyle w:val="Achievement"/>
              <w:numPr>
                <w:ilvl w:val="0"/>
                <w:numId w:val="27"/>
              </w:numPr>
              <w:spacing w:before="0" w:after="60" w:line="240" w:lineRule="atLeast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Ambitious , Hardworking and committed to excellence</w:t>
            </w:r>
          </w:p>
          <w:p w:rsidR="0009642C" w:rsidRPr="007B74AD" w:rsidRDefault="0041057A" w:rsidP="001558CE">
            <w:pPr>
              <w:pStyle w:val="Achievement"/>
              <w:numPr>
                <w:ilvl w:val="0"/>
                <w:numId w:val="27"/>
              </w:numPr>
              <w:spacing w:before="0" w:after="60" w:line="240" w:lineRule="atLeast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Quick</w:t>
            </w:r>
            <w:r w:rsidR="000436A9"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 Learner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0436A9"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 Adapt well to changes and pressure at work place</w:t>
            </w:r>
          </w:p>
          <w:p w:rsidR="000253C0" w:rsidRPr="00654DA7" w:rsidRDefault="004F046F" w:rsidP="000253C0">
            <w:pPr>
              <w:pStyle w:val="Title"/>
              <w:pBdr>
                <w:bottom w:val="single" w:sz="8" w:space="2" w:color="B83D68"/>
              </w:pBdr>
              <w:spacing w:afterLines="40"/>
              <w:rPr>
                <w:b/>
                <w:color w:val="4DA4D8" w:themeColor="accent3" w:themeTint="99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="000253C0">
              <w:rPr>
                <w:b/>
                <w:color w:val="4DA4D8" w:themeColor="accent3" w:themeTint="99"/>
                <w:sz w:val="28"/>
                <w:szCs w:val="28"/>
              </w:rPr>
              <w:t>Additional Activity</w:t>
            </w:r>
          </w:p>
          <w:p w:rsidR="000253C0" w:rsidRDefault="000253C0" w:rsidP="000253C0">
            <w:pPr>
              <w:pStyle w:val="Achievement"/>
              <w:numPr>
                <w:ilvl w:val="0"/>
                <w:numId w:val="29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Uploaded plugin on WordPress plugin directory,</w:t>
            </w:r>
          </w:p>
          <w:p w:rsidR="000253C0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ind w:left="360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Pr="00FB4323">
                <w:rPr>
                  <w:rStyle w:val="Hyperlink"/>
                  <w:rFonts w:asciiTheme="majorHAnsi" w:hAnsiTheme="majorHAnsi" w:cstheme="minorHAnsi"/>
                  <w:sz w:val="24"/>
                  <w:szCs w:val="24"/>
                </w:rPr>
                <w:t>https://wordpress.org/plugins/username-updater/</w:t>
              </w:r>
            </w:hyperlink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ind w:left="360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</w:p>
          <w:p w:rsidR="000253C0" w:rsidRPr="00241D12" w:rsidRDefault="000253C0" w:rsidP="000253C0">
            <w:pPr>
              <w:pStyle w:val="Title"/>
              <w:pBdr>
                <w:bottom w:val="single" w:sz="8" w:space="2" w:color="B83D68"/>
              </w:pBdr>
              <w:spacing w:afterLines="40"/>
              <w:rPr>
                <w:b/>
                <w:color w:val="4DA4D8" w:themeColor="accent3" w:themeTint="99"/>
                <w:sz w:val="28"/>
                <w:szCs w:val="28"/>
              </w:rPr>
            </w:pPr>
            <w:r>
              <w:rPr>
                <w:b/>
                <w:color w:val="00B050"/>
                <w:sz w:val="24"/>
                <w:szCs w:val="24"/>
              </w:rPr>
              <w:br/>
            </w:r>
            <w:r w:rsidRPr="00241D12">
              <w:rPr>
                <w:b/>
                <w:color w:val="4DA4D8" w:themeColor="accent3" w:themeTint="99"/>
                <w:sz w:val="28"/>
                <w:szCs w:val="28"/>
              </w:rPr>
              <w:t>Personal Dossier</w:t>
            </w:r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5C2D8E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Father Name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Mr. 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Dinesh Pant</w:t>
            </w:r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5C2D8E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Gender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Male</w:t>
            </w:r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5C2D8E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Nationality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Indian</w:t>
            </w:r>
          </w:p>
          <w:p w:rsidR="000253C0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5C2D8E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Language Known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 w:rsidRPr="007B74AD"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Hindi, English</w:t>
            </w:r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 w:rsidRPr="005C2D8E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Address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ab/>
              <w:t>Vijaypur, Dist – Bageshwar, Uttrakhand</w:t>
            </w:r>
          </w:p>
          <w:p w:rsidR="000253C0" w:rsidRPr="007B74AD" w:rsidRDefault="000253C0" w:rsidP="000253C0">
            <w:pPr>
              <w:pStyle w:val="Achievement"/>
              <w:numPr>
                <w:ilvl w:val="0"/>
                <w:numId w:val="0"/>
              </w:num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A3022">
              <w:rPr>
                <w:rFonts w:asciiTheme="majorHAnsi" w:hAnsiTheme="majorHAnsi"/>
                <w:b/>
                <w:color w:val="4DA4D8" w:themeColor="accent3" w:themeTint="99"/>
                <w:sz w:val="28"/>
                <w:szCs w:val="28"/>
              </w:rPr>
              <w:t>Declaration</w:t>
            </w:r>
            <w:r>
              <w:rPr>
                <w:rFonts w:asciiTheme="majorHAnsi" w:hAnsiTheme="majorHAnsi"/>
                <w:b/>
                <w:color w:val="4DA4D8" w:themeColor="accent3" w:themeTint="99"/>
                <w:sz w:val="28"/>
                <w:szCs w:val="28"/>
              </w:rPr>
              <w:t xml:space="preserve"> </w:t>
            </w:r>
            <w:r w:rsidRPr="007B74AD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:</w:t>
            </w:r>
            <w:r w:rsidRPr="007B74A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I </w:t>
            </w:r>
            <w:r w:rsidRPr="007B74AD">
              <w:rPr>
                <w:rFonts w:asciiTheme="majorHAnsi" w:hAnsiTheme="majorHAnsi"/>
                <w:sz w:val="24"/>
                <w:szCs w:val="24"/>
              </w:rPr>
              <w:t>hereby</w:t>
            </w:r>
            <w:r w:rsidRPr="007B74A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declare that above information is correct to the best of my knowledge and belief&amp; an appointment given to me on this basis can be revoked or terminated at any time in future if any information misstated or unstated.</w:t>
            </w:r>
          </w:p>
          <w:p w:rsidR="000253C0" w:rsidRPr="0036487B" w:rsidRDefault="000253C0" w:rsidP="000253C0">
            <w:pPr>
              <w:pStyle w:val="Achievement"/>
              <w:numPr>
                <w:ilvl w:val="0"/>
                <w:numId w:val="0"/>
              </w:numPr>
              <w:pBdr>
                <w:top w:val="single" w:sz="4" w:space="1" w:color="auto"/>
              </w:pBdr>
              <w:rPr>
                <w:rFonts w:asciiTheme="majorHAnsi" w:eastAsia="Times New Roman" w:hAnsiTheme="majorHAnsi" w:cs="Times New Roman"/>
                <w:color w:val="4DA4D8" w:themeColor="accent3" w:themeTint="99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="Times New Roman"/>
                <w:color w:val="4DA4D8" w:themeColor="accent3" w:themeTint="99"/>
                <w:sz w:val="28"/>
                <w:szCs w:val="28"/>
              </w:rPr>
              <w:t>Yogesh Chandra Pant</w:t>
            </w:r>
          </w:p>
          <w:p w:rsidR="00427E93" w:rsidRPr="007B74AD" w:rsidRDefault="00427E93" w:rsidP="00B53A4F">
            <w:pPr>
              <w:pStyle w:val="Achievement"/>
              <w:numPr>
                <w:ilvl w:val="0"/>
                <w:numId w:val="0"/>
              </w:numPr>
              <w:spacing w:before="0" w:after="60" w:line="240" w:lineRule="atLeast"/>
              <w:ind w:left="1080"/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FF1E7C" w:rsidRPr="007B74AD" w:rsidTr="005A6B78">
        <w:trPr>
          <w:trHeight w:val="272"/>
        </w:trPr>
        <w:tc>
          <w:tcPr>
            <w:tcW w:w="10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F1E7C" w:rsidRPr="00CB156D" w:rsidRDefault="00FF1E7C" w:rsidP="00CB156D">
            <w:pPr>
              <w:rPr>
                <w:rFonts w:asciiTheme="majorHAnsi" w:hAnsiTheme="majorHAnsi"/>
                <w:b/>
              </w:rPr>
            </w:pPr>
          </w:p>
        </w:tc>
      </w:tr>
    </w:tbl>
    <w:p w:rsidR="00FB4323" w:rsidRPr="0036487B" w:rsidRDefault="00FB4323" w:rsidP="000253C0">
      <w:pPr>
        <w:pStyle w:val="Title"/>
        <w:pBdr>
          <w:bottom w:val="single" w:sz="8" w:space="2" w:color="B83D68"/>
        </w:pBdr>
        <w:spacing w:afterLines="40"/>
        <w:rPr>
          <w:rFonts w:eastAsia="Times New Roman" w:cs="Times New Roman"/>
          <w:color w:val="4DA4D8" w:themeColor="accent3" w:themeTint="99"/>
          <w:sz w:val="28"/>
          <w:szCs w:val="28"/>
        </w:rPr>
      </w:pPr>
    </w:p>
    <w:sectPr w:rsidR="00FB4323" w:rsidRPr="0036487B" w:rsidSect="00E327B5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F68" w:rsidRDefault="00164F68" w:rsidP="00883377">
      <w:r>
        <w:separator/>
      </w:r>
    </w:p>
  </w:endnote>
  <w:endnote w:type="continuationSeparator" w:id="1">
    <w:p w:rsidR="00164F68" w:rsidRDefault="00164F68" w:rsidP="00883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F68" w:rsidRDefault="00164F68" w:rsidP="00883377">
      <w:r>
        <w:separator/>
      </w:r>
    </w:p>
  </w:footnote>
  <w:footnote w:type="continuationSeparator" w:id="1">
    <w:p w:rsidR="00164F68" w:rsidRDefault="00164F68" w:rsidP="00883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49D"/>
    <w:multiLevelType w:val="hybridMultilevel"/>
    <w:tmpl w:val="AF20F4FA"/>
    <w:lvl w:ilvl="0" w:tplc="0512F6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71EB0"/>
    <w:multiLevelType w:val="hybridMultilevel"/>
    <w:tmpl w:val="1186A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277D1"/>
    <w:multiLevelType w:val="hybridMultilevel"/>
    <w:tmpl w:val="C9788FE8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05054053"/>
    <w:multiLevelType w:val="hybridMultilevel"/>
    <w:tmpl w:val="DA58F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EE6"/>
    <w:multiLevelType w:val="hybridMultilevel"/>
    <w:tmpl w:val="D4A8C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0577D9"/>
    <w:multiLevelType w:val="hybridMultilevel"/>
    <w:tmpl w:val="EA1E44DE"/>
    <w:lvl w:ilvl="0" w:tplc="7624C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B2E1E"/>
    <w:multiLevelType w:val="hybridMultilevel"/>
    <w:tmpl w:val="EA487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12BEC"/>
    <w:multiLevelType w:val="hybridMultilevel"/>
    <w:tmpl w:val="6464D7F4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15074F19"/>
    <w:multiLevelType w:val="hybridMultilevel"/>
    <w:tmpl w:val="875077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B60F88"/>
    <w:multiLevelType w:val="hybridMultilevel"/>
    <w:tmpl w:val="F3BC13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E92C93"/>
    <w:multiLevelType w:val="hybridMultilevel"/>
    <w:tmpl w:val="7D7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57E28"/>
    <w:multiLevelType w:val="hybridMultilevel"/>
    <w:tmpl w:val="BB4AB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64745"/>
    <w:multiLevelType w:val="hybridMultilevel"/>
    <w:tmpl w:val="70C4A5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11A97"/>
    <w:multiLevelType w:val="hybridMultilevel"/>
    <w:tmpl w:val="A8E03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6C8"/>
    <w:multiLevelType w:val="hybridMultilevel"/>
    <w:tmpl w:val="1FFAFFD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409F4259"/>
    <w:multiLevelType w:val="hybridMultilevel"/>
    <w:tmpl w:val="D2768D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E70A98"/>
    <w:multiLevelType w:val="hybridMultilevel"/>
    <w:tmpl w:val="4DDA1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10003"/>
    <w:multiLevelType w:val="hybridMultilevel"/>
    <w:tmpl w:val="DA0E0C26"/>
    <w:lvl w:ilvl="0" w:tplc="3B1605DA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DB3BEE"/>
    <w:multiLevelType w:val="multilevel"/>
    <w:tmpl w:val="D9DEA8D0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20">
    <w:nsid w:val="5C1313B1"/>
    <w:multiLevelType w:val="hybridMultilevel"/>
    <w:tmpl w:val="23F26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77DD7"/>
    <w:multiLevelType w:val="hybridMultilevel"/>
    <w:tmpl w:val="4DEE0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372EA"/>
    <w:multiLevelType w:val="hybridMultilevel"/>
    <w:tmpl w:val="D1F8A3A8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68512D47"/>
    <w:multiLevelType w:val="hybridMultilevel"/>
    <w:tmpl w:val="8CBA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D55AD"/>
    <w:multiLevelType w:val="hybridMultilevel"/>
    <w:tmpl w:val="434E5B5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A746E4"/>
    <w:multiLevelType w:val="hybridMultilevel"/>
    <w:tmpl w:val="DC880D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122EDB"/>
    <w:multiLevelType w:val="hybridMultilevel"/>
    <w:tmpl w:val="442CC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0694A"/>
    <w:multiLevelType w:val="hybridMultilevel"/>
    <w:tmpl w:val="23F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7258E"/>
    <w:multiLevelType w:val="hybridMultilevel"/>
    <w:tmpl w:val="020605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6F7043"/>
    <w:multiLevelType w:val="hybridMultilevel"/>
    <w:tmpl w:val="F5822D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84ACA"/>
    <w:multiLevelType w:val="hybridMultilevel"/>
    <w:tmpl w:val="B78C0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7"/>
        <w:szCs w:val="17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0"/>
  </w:num>
  <w:num w:numId="4">
    <w:abstractNumId w:val="31"/>
  </w:num>
  <w:num w:numId="5">
    <w:abstractNumId w:val="25"/>
  </w:num>
  <w:num w:numId="6">
    <w:abstractNumId w:val="17"/>
  </w:num>
  <w:num w:numId="7">
    <w:abstractNumId w:val="30"/>
  </w:num>
  <w:num w:numId="8">
    <w:abstractNumId w:val="28"/>
  </w:num>
  <w:num w:numId="9">
    <w:abstractNumId w:val="4"/>
  </w:num>
  <w:num w:numId="10">
    <w:abstractNumId w:val="14"/>
  </w:num>
  <w:num w:numId="11">
    <w:abstractNumId w:val="15"/>
  </w:num>
  <w:num w:numId="12">
    <w:abstractNumId w:val="20"/>
  </w:num>
  <w:num w:numId="13">
    <w:abstractNumId w:val="19"/>
  </w:num>
  <w:num w:numId="14">
    <w:abstractNumId w:val="23"/>
  </w:num>
  <w:num w:numId="15">
    <w:abstractNumId w:val="29"/>
  </w:num>
  <w:num w:numId="16">
    <w:abstractNumId w:val="16"/>
  </w:num>
  <w:num w:numId="17">
    <w:abstractNumId w:val="9"/>
  </w:num>
  <w:num w:numId="18">
    <w:abstractNumId w:val="2"/>
  </w:num>
  <w:num w:numId="19">
    <w:abstractNumId w:val="8"/>
  </w:num>
  <w:num w:numId="20">
    <w:abstractNumId w:val="7"/>
  </w:num>
  <w:num w:numId="21">
    <w:abstractNumId w:val="22"/>
  </w:num>
  <w:num w:numId="22">
    <w:abstractNumId w:val="24"/>
  </w:num>
  <w:num w:numId="23">
    <w:abstractNumId w:val="0"/>
  </w:num>
  <w:num w:numId="24">
    <w:abstractNumId w:val="3"/>
  </w:num>
  <w:num w:numId="25">
    <w:abstractNumId w:val="12"/>
  </w:num>
  <w:num w:numId="26">
    <w:abstractNumId w:val="21"/>
  </w:num>
  <w:num w:numId="27">
    <w:abstractNumId w:val="6"/>
  </w:num>
  <w:num w:numId="28">
    <w:abstractNumId w:val="1"/>
  </w:num>
  <w:num w:numId="29">
    <w:abstractNumId w:val="26"/>
  </w:num>
  <w:num w:numId="30">
    <w:abstractNumId w:val="11"/>
  </w:num>
  <w:num w:numId="31">
    <w:abstractNumId w:val="5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519"/>
    <w:rsid w:val="0000040E"/>
    <w:rsid w:val="00003CCD"/>
    <w:rsid w:val="00016F56"/>
    <w:rsid w:val="000253C0"/>
    <w:rsid w:val="00025CA8"/>
    <w:rsid w:val="00037314"/>
    <w:rsid w:val="000412C3"/>
    <w:rsid w:val="000436A9"/>
    <w:rsid w:val="00043831"/>
    <w:rsid w:val="0005190E"/>
    <w:rsid w:val="00057463"/>
    <w:rsid w:val="000576DD"/>
    <w:rsid w:val="0008345C"/>
    <w:rsid w:val="0008634E"/>
    <w:rsid w:val="0009642C"/>
    <w:rsid w:val="00096833"/>
    <w:rsid w:val="0009711E"/>
    <w:rsid w:val="000973A1"/>
    <w:rsid w:val="0009767C"/>
    <w:rsid w:val="000A2C6C"/>
    <w:rsid w:val="000B1B3E"/>
    <w:rsid w:val="000B1C63"/>
    <w:rsid w:val="000B25D0"/>
    <w:rsid w:val="000B26AE"/>
    <w:rsid w:val="000B3351"/>
    <w:rsid w:val="000B60A3"/>
    <w:rsid w:val="000D7B74"/>
    <w:rsid w:val="000E7032"/>
    <w:rsid w:val="000F23E5"/>
    <w:rsid w:val="000F2525"/>
    <w:rsid w:val="000F268F"/>
    <w:rsid w:val="000F36DA"/>
    <w:rsid w:val="00103C5B"/>
    <w:rsid w:val="00105A09"/>
    <w:rsid w:val="0011052D"/>
    <w:rsid w:val="001118FC"/>
    <w:rsid w:val="001135E9"/>
    <w:rsid w:val="00113EC9"/>
    <w:rsid w:val="00122BC5"/>
    <w:rsid w:val="00124267"/>
    <w:rsid w:val="0012458A"/>
    <w:rsid w:val="0013080C"/>
    <w:rsid w:val="001317A1"/>
    <w:rsid w:val="00147660"/>
    <w:rsid w:val="001558CE"/>
    <w:rsid w:val="00160A8D"/>
    <w:rsid w:val="00164F68"/>
    <w:rsid w:val="00184CA0"/>
    <w:rsid w:val="00185CA5"/>
    <w:rsid w:val="001A59BF"/>
    <w:rsid w:val="001B35C5"/>
    <w:rsid w:val="001B3757"/>
    <w:rsid w:val="001B67E1"/>
    <w:rsid w:val="001C5544"/>
    <w:rsid w:val="001C588F"/>
    <w:rsid w:val="001D6793"/>
    <w:rsid w:val="001E16E2"/>
    <w:rsid w:val="001E7F26"/>
    <w:rsid w:val="001F07B2"/>
    <w:rsid w:val="001F2B4C"/>
    <w:rsid w:val="001F79B6"/>
    <w:rsid w:val="00204B42"/>
    <w:rsid w:val="00204E71"/>
    <w:rsid w:val="00205B7F"/>
    <w:rsid w:val="002109A8"/>
    <w:rsid w:val="00211D16"/>
    <w:rsid w:val="00212353"/>
    <w:rsid w:val="00214422"/>
    <w:rsid w:val="00215D37"/>
    <w:rsid w:val="00216A8F"/>
    <w:rsid w:val="00224620"/>
    <w:rsid w:val="0023002A"/>
    <w:rsid w:val="002301FE"/>
    <w:rsid w:val="00241D12"/>
    <w:rsid w:val="00243433"/>
    <w:rsid w:val="002434A7"/>
    <w:rsid w:val="00246115"/>
    <w:rsid w:val="002512F1"/>
    <w:rsid w:val="0025234A"/>
    <w:rsid w:val="00253C3E"/>
    <w:rsid w:val="00261B00"/>
    <w:rsid w:val="00262758"/>
    <w:rsid w:val="00263073"/>
    <w:rsid w:val="00271825"/>
    <w:rsid w:val="00272968"/>
    <w:rsid w:val="00272E9E"/>
    <w:rsid w:val="00276F22"/>
    <w:rsid w:val="0028284A"/>
    <w:rsid w:val="002A0B0E"/>
    <w:rsid w:val="002A21A1"/>
    <w:rsid w:val="002A2381"/>
    <w:rsid w:val="002A3022"/>
    <w:rsid w:val="002A5B4D"/>
    <w:rsid w:val="002B0780"/>
    <w:rsid w:val="002D6431"/>
    <w:rsid w:val="002D6642"/>
    <w:rsid w:val="002D6B74"/>
    <w:rsid w:val="002E688F"/>
    <w:rsid w:val="002F2885"/>
    <w:rsid w:val="002F77F7"/>
    <w:rsid w:val="00301E82"/>
    <w:rsid w:val="00303ECC"/>
    <w:rsid w:val="00304C40"/>
    <w:rsid w:val="0030586A"/>
    <w:rsid w:val="00305CDC"/>
    <w:rsid w:val="00310AA6"/>
    <w:rsid w:val="0031390C"/>
    <w:rsid w:val="00315015"/>
    <w:rsid w:val="00321093"/>
    <w:rsid w:val="00321C75"/>
    <w:rsid w:val="00324C6C"/>
    <w:rsid w:val="00327FB9"/>
    <w:rsid w:val="00334DEA"/>
    <w:rsid w:val="003400B8"/>
    <w:rsid w:val="0034513F"/>
    <w:rsid w:val="0034604D"/>
    <w:rsid w:val="00360DBD"/>
    <w:rsid w:val="003630F9"/>
    <w:rsid w:val="0036487B"/>
    <w:rsid w:val="0036592B"/>
    <w:rsid w:val="003679CB"/>
    <w:rsid w:val="00371BC2"/>
    <w:rsid w:val="00371CFD"/>
    <w:rsid w:val="0037407F"/>
    <w:rsid w:val="00375287"/>
    <w:rsid w:val="00376ACD"/>
    <w:rsid w:val="00381253"/>
    <w:rsid w:val="003858ED"/>
    <w:rsid w:val="003914C7"/>
    <w:rsid w:val="00393E6F"/>
    <w:rsid w:val="00394C11"/>
    <w:rsid w:val="003B251B"/>
    <w:rsid w:val="003B3D99"/>
    <w:rsid w:val="003B641F"/>
    <w:rsid w:val="003B7777"/>
    <w:rsid w:val="003B789C"/>
    <w:rsid w:val="003C0A7F"/>
    <w:rsid w:val="003D0836"/>
    <w:rsid w:val="003D1BD6"/>
    <w:rsid w:val="003D5685"/>
    <w:rsid w:val="003D6493"/>
    <w:rsid w:val="003D7FA2"/>
    <w:rsid w:val="003E5F61"/>
    <w:rsid w:val="003E64E7"/>
    <w:rsid w:val="003F376A"/>
    <w:rsid w:val="003F44F0"/>
    <w:rsid w:val="003F6026"/>
    <w:rsid w:val="0040325D"/>
    <w:rsid w:val="0041057A"/>
    <w:rsid w:val="0041090B"/>
    <w:rsid w:val="00411F0A"/>
    <w:rsid w:val="004129ED"/>
    <w:rsid w:val="004143AA"/>
    <w:rsid w:val="00414DF5"/>
    <w:rsid w:val="0042286C"/>
    <w:rsid w:val="0042321C"/>
    <w:rsid w:val="00426B1D"/>
    <w:rsid w:val="00427E93"/>
    <w:rsid w:val="004345A2"/>
    <w:rsid w:val="004348BC"/>
    <w:rsid w:val="004425F7"/>
    <w:rsid w:val="0044472F"/>
    <w:rsid w:val="00450000"/>
    <w:rsid w:val="00457C2E"/>
    <w:rsid w:val="00461E1A"/>
    <w:rsid w:val="00472FCC"/>
    <w:rsid w:val="004772E3"/>
    <w:rsid w:val="00482B0E"/>
    <w:rsid w:val="00483C8E"/>
    <w:rsid w:val="004923A4"/>
    <w:rsid w:val="004A1B58"/>
    <w:rsid w:val="004A3D6D"/>
    <w:rsid w:val="004B1C3D"/>
    <w:rsid w:val="004B2008"/>
    <w:rsid w:val="004B2C7D"/>
    <w:rsid w:val="004C13CE"/>
    <w:rsid w:val="004C3735"/>
    <w:rsid w:val="004D456B"/>
    <w:rsid w:val="004D7679"/>
    <w:rsid w:val="004E5E50"/>
    <w:rsid w:val="004F046F"/>
    <w:rsid w:val="004F57D5"/>
    <w:rsid w:val="00500481"/>
    <w:rsid w:val="00506581"/>
    <w:rsid w:val="00506F06"/>
    <w:rsid w:val="00507EE3"/>
    <w:rsid w:val="00512747"/>
    <w:rsid w:val="00513F52"/>
    <w:rsid w:val="005147B8"/>
    <w:rsid w:val="00516087"/>
    <w:rsid w:val="00517177"/>
    <w:rsid w:val="005215DE"/>
    <w:rsid w:val="005314EC"/>
    <w:rsid w:val="00532061"/>
    <w:rsid w:val="00532818"/>
    <w:rsid w:val="00542AEC"/>
    <w:rsid w:val="00543FB9"/>
    <w:rsid w:val="00544B0E"/>
    <w:rsid w:val="0054589D"/>
    <w:rsid w:val="0054737A"/>
    <w:rsid w:val="00547652"/>
    <w:rsid w:val="00550932"/>
    <w:rsid w:val="00551766"/>
    <w:rsid w:val="0055409D"/>
    <w:rsid w:val="00555369"/>
    <w:rsid w:val="00560345"/>
    <w:rsid w:val="00561742"/>
    <w:rsid w:val="005626A0"/>
    <w:rsid w:val="005643B8"/>
    <w:rsid w:val="005715CD"/>
    <w:rsid w:val="00574048"/>
    <w:rsid w:val="00577475"/>
    <w:rsid w:val="00582D2F"/>
    <w:rsid w:val="00582E0D"/>
    <w:rsid w:val="005A6B78"/>
    <w:rsid w:val="005B0EDB"/>
    <w:rsid w:val="005C2D8E"/>
    <w:rsid w:val="005C44D5"/>
    <w:rsid w:val="005D62EF"/>
    <w:rsid w:val="005D6976"/>
    <w:rsid w:val="005E62EC"/>
    <w:rsid w:val="005F2D77"/>
    <w:rsid w:val="005F4F4B"/>
    <w:rsid w:val="005F56ED"/>
    <w:rsid w:val="005F6A75"/>
    <w:rsid w:val="005F6B46"/>
    <w:rsid w:val="00600943"/>
    <w:rsid w:val="00604AE7"/>
    <w:rsid w:val="00606D34"/>
    <w:rsid w:val="006115B9"/>
    <w:rsid w:val="0061183C"/>
    <w:rsid w:val="006245AE"/>
    <w:rsid w:val="00634866"/>
    <w:rsid w:val="006379F2"/>
    <w:rsid w:val="006411ED"/>
    <w:rsid w:val="0065135B"/>
    <w:rsid w:val="00653A92"/>
    <w:rsid w:val="00654DA7"/>
    <w:rsid w:val="0067007F"/>
    <w:rsid w:val="00670AC8"/>
    <w:rsid w:val="00672AE4"/>
    <w:rsid w:val="006758BE"/>
    <w:rsid w:val="00675F08"/>
    <w:rsid w:val="00681900"/>
    <w:rsid w:val="006914D4"/>
    <w:rsid w:val="006A116C"/>
    <w:rsid w:val="006A3A10"/>
    <w:rsid w:val="006A5288"/>
    <w:rsid w:val="006A72B1"/>
    <w:rsid w:val="006B5B1D"/>
    <w:rsid w:val="006B5D23"/>
    <w:rsid w:val="006B7A6E"/>
    <w:rsid w:val="006C0E4F"/>
    <w:rsid w:val="006C1CBC"/>
    <w:rsid w:val="006C6182"/>
    <w:rsid w:val="006D009C"/>
    <w:rsid w:val="006D4DD6"/>
    <w:rsid w:val="006E10F6"/>
    <w:rsid w:val="006E3FB1"/>
    <w:rsid w:val="006E5086"/>
    <w:rsid w:val="006F659C"/>
    <w:rsid w:val="006F776D"/>
    <w:rsid w:val="00704C4D"/>
    <w:rsid w:val="0070756E"/>
    <w:rsid w:val="00712663"/>
    <w:rsid w:val="00725704"/>
    <w:rsid w:val="00733FC5"/>
    <w:rsid w:val="00743B7E"/>
    <w:rsid w:val="00752C7E"/>
    <w:rsid w:val="00756454"/>
    <w:rsid w:val="00757EE7"/>
    <w:rsid w:val="00760E81"/>
    <w:rsid w:val="00764971"/>
    <w:rsid w:val="00766101"/>
    <w:rsid w:val="00774971"/>
    <w:rsid w:val="007841E6"/>
    <w:rsid w:val="00785F1F"/>
    <w:rsid w:val="007940EC"/>
    <w:rsid w:val="007A0703"/>
    <w:rsid w:val="007B153B"/>
    <w:rsid w:val="007B3361"/>
    <w:rsid w:val="007B74AD"/>
    <w:rsid w:val="007C34D7"/>
    <w:rsid w:val="007E1555"/>
    <w:rsid w:val="007E52D0"/>
    <w:rsid w:val="007F0508"/>
    <w:rsid w:val="007F1AC7"/>
    <w:rsid w:val="007F1DF6"/>
    <w:rsid w:val="007F24BA"/>
    <w:rsid w:val="007F3B15"/>
    <w:rsid w:val="007F6C24"/>
    <w:rsid w:val="00802ECA"/>
    <w:rsid w:val="00803C23"/>
    <w:rsid w:val="00804519"/>
    <w:rsid w:val="0081103A"/>
    <w:rsid w:val="008148E3"/>
    <w:rsid w:val="008240FF"/>
    <w:rsid w:val="008254D5"/>
    <w:rsid w:val="00825E0D"/>
    <w:rsid w:val="00826945"/>
    <w:rsid w:val="0084337B"/>
    <w:rsid w:val="00850CE7"/>
    <w:rsid w:val="00851BB2"/>
    <w:rsid w:val="00852554"/>
    <w:rsid w:val="00854F51"/>
    <w:rsid w:val="00862092"/>
    <w:rsid w:val="00871F96"/>
    <w:rsid w:val="00883377"/>
    <w:rsid w:val="00886C85"/>
    <w:rsid w:val="00886E0C"/>
    <w:rsid w:val="008900C5"/>
    <w:rsid w:val="008A037B"/>
    <w:rsid w:val="008A0B25"/>
    <w:rsid w:val="008A2F63"/>
    <w:rsid w:val="008A430D"/>
    <w:rsid w:val="008C1D6B"/>
    <w:rsid w:val="008C62D4"/>
    <w:rsid w:val="008D242B"/>
    <w:rsid w:val="008E482A"/>
    <w:rsid w:val="008E4D84"/>
    <w:rsid w:val="008E5AAB"/>
    <w:rsid w:val="008E7BCE"/>
    <w:rsid w:val="008F10C7"/>
    <w:rsid w:val="00922D7B"/>
    <w:rsid w:val="00924F31"/>
    <w:rsid w:val="00925698"/>
    <w:rsid w:val="009341E8"/>
    <w:rsid w:val="00941348"/>
    <w:rsid w:val="00944B34"/>
    <w:rsid w:val="00956C22"/>
    <w:rsid w:val="00966AA3"/>
    <w:rsid w:val="00973F20"/>
    <w:rsid w:val="0099188F"/>
    <w:rsid w:val="00997F30"/>
    <w:rsid w:val="009A026B"/>
    <w:rsid w:val="009C5E9E"/>
    <w:rsid w:val="009D4525"/>
    <w:rsid w:val="009D7635"/>
    <w:rsid w:val="009E6089"/>
    <w:rsid w:val="009F0868"/>
    <w:rsid w:val="009F2601"/>
    <w:rsid w:val="009F4F43"/>
    <w:rsid w:val="009F7B50"/>
    <w:rsid w:val="00A0314B"/>
    <w:rsid w:val="00A10DD9"/>
    <w:rsid w:val="00A114C2"/>
    <w:rsid w:val="00A12526"/>
    <w:rsid w:val="00A15D4D"/>
    <w:rsid w:val="00A16F45"/>
    <w:rsid w:val="00A17D8E"/>
    <w:rsid w:val="00A20855"/>
    <w:rsid w:val="00A21C89"/>
    <w:rsid w:val="00A231F2"/>
    <w:rsid w:val="00A242D3"/>
    <w:rsid w:val="00A30809"/>
    <w:rsid w:val="00A32DB4"/>
    <w:rsid w:val="00A33144"/>
    <w:rsid w:val="00A34493"/>
    <w:rsid w:val="00A43FC7"/>
    <w:rsid w:val="00A47A11"/>
    <w:rsid w:val="00A51663"/>
    <w:rsid w:val="00A51819"/>
    <w:rsid w:val="00A53160"/>
    <w:rsid w:val="00A536B3"/>
    <w:rsid w:val="00A54A69"/>
    <w:rsid w:val="00A60AEA"/>
    <w:rsid w:val="00A65978"/>
    <w:rsid w:val="00A84767"/>
    <w:rsid w:val="00A918A8"/>
    <w:rsid w:val="00A92A69"/>
    <w:rsid w:val="00A92C99"/>
    <w:rsid w:val="00A936B0"/>
    <w:rsid w:val="00A940CE"/>
    <w:rsid w:val="00AA6573"/>
    <w:rsid w:val="00AB08BD"/>
    <w:rsid w:val="00AB1123"/>
    <w:rsid w:val="00AB12BB"/>
    <w:rsid w:val="00AC100F"/>
    <w:rsid w:val="00AC13EA"/>
    <w:rsid w:val="00AC31C1"/>
    <w:rsid w:val="00AC4277"/>
    <w:rsid w:val="00AC6D41"/>
    <w:rsid w:val="00AE1978"/>
    <w:rsid w:val="00AF0C2A"/>
    <w:rsid w:val="00AF2BA0"/>
    <w:rsid w:val="00AF7A88"/>
    <w:rsid w:val="00B0477D"/>
    <w:rsid w:val="00B05149"/>
    <w:rsid w:val="00B109F4"/>
    <w:rsid w:val="00B11D59"/>
    <w:rsid w:val="00B26F23"/>
    <w:rsid w:val="00B422B6"/>
    <w:rsid w:val="00B4661D"/>
    <w:rsid w:val="00B46798"/>
    <w:rsid w:val="00B53A4F"/>
    <w:rsid w:val="00B557B4"/>
    <w:rsid w:val="00B64710"/>
    <w:rsid w:val="00B70A66"/>
    <w:rsid w:val="00B70EE4"/>
    <w:rsid w:val="00B725C1"/>
    <w:rsid w:val="00B831BC"/>
    <w:rsid w:val="00B83A4F"/>
    <w:rsid w:val="00B93829"/>
    <w:rsid w:val="00B9676D"/>
    <w:rsid w:val="00BA4811"/>
    <w:rsid w:val="00BA4FFB"/>
    <w:rsid w:val="00BB0A6F"/>
    <w:rsid w:val="00BB25DC"/>
    <w:rsid w:val="00BC19F3"/>
    <w:rsid w:val="00BC3DCD"/>
    <w:rsid w:val="00BC5433"/>
    <w:rsid w:val="00BE200A"/>
    <w:rsid w:val="00BF24E7"/>
    <w:rsid w:val="00BF2DCE"/>
    <w:rsid w:val="00C114B3"/>
    <w:rsid w:val="00C14AE0"/>
    <w:rsid w:val="00C164DD"/>
    <w:rsid w:val="00C16914"/>
    <w:rsid w:val="00C1707C"/>
    <w:rsid w:val="00C17ACC"/>
    <w:rsid w:val="00C238A0"/>
    <w:rsid w:val="00C23FA9"/>
    <w:rsid w:val="00C32CF6"/>
    <w:rsid w:val="00C37718"/>
    <w:rsid w:val="00C40A87"/>
    <w:rsid w:val="00C43AD5"/>
    <w:rsid w:val="00C53493"/>
    <w:rsid w:val="00C5753E"/>
    <w:rsid w:val="00C63742"/>
    <w:rsid w:val="00C70B4D"/>
    <w:rsid w:val="00C74E63"/>
    <w:rsid w:val="00C76FEF"/>
    <w:rsid w:val="00C81FCA"/>
    <w:rsid w:val="00C900E0"/>
    <w:rsid w:val="00C942A6"/>
    <w:rsid w:val="00C965C7"/>
    <w:rsid w:val="00CA0247"/>
    <w:rsid w:val="00CA0711"/>
    <w:rsid w:val="00CA1524"/>
    <w:rsid w:val="00CA2D00"/>
    <w:rsid w:val="00CB0450"/>
    <w:rsid w:val="00CB156D"/>
    <w:rsid w:val="00CB58AA"/>
    <w:rsid w:val="00CE4610"/>
    <w:rsid w:val="00CF063D"/>
    <w:rsid w:val="00CF0DB9"/>
    <w:rsid w:val="00CF1488"/>
    <w:rsid w:val="00CF6C5C"/>
    <w:rsid w:val="00D0225F"/>
    <w:rsid w:val="00D03B82"/>
    <w:rsid w:val="00D10522"/>
    <w:rsid w:val="00D2106C"/>
    <w:rsid w:val="00D245FB"/>
    <w:rsid w:val="00D317B2"/>
    <w:rsid w:val="00D31C02"/>
    <w:rsid w:val="00D3620F"/>
    <w:rsid w:val="00D37021"/>
    <w:rsid w:val="00D37396"/>
    <w:rsid w:val="00D41FBE"/>
    <w:rsid w:val="00D45D35"/>
    <w:rsid w:val="00D507E4"/>
    <w:rsid w:val="00D62389"/>
    <w:rsid w:val="00D63BEE"/>
    <w:rsid w:val="00D64F2E"/>
    <w:rsid w:val="00D7588C"/>
    <w:rsid w:val="00D75B69"/>
    <w:rsid w:val="00D83CF4"/>
    <w:rsid w:val="00D8513D"/>
    <w:rsid w:val="00D85C1D"/>
    <w:rsid w:val="00D9440C"/>
    <w:rsid w:val="00D96B44"/>
    <w:rsid w:val="00DA1B43"/>
    <w:rsid w:val="00DA73A1"/>
    <w:rsid w:val="00DA75D4"/>
    <w:rsid w:val="00DB0A3D"/>
    <w:rsid w:val="00DB1837"/>
    <w:rsid w:val="00DB2A08"/>
    <w:rsid w:val="00DD7E47"/>
    <w:rsid w:val="00DE05A0"/>
    <w:rsid w:val="00DF0124"/>
    <w:rsid w:val="00DF1B4A"/>
    <w:rsid w:val="00E05C7D"/>
    <w:rsid w:val="00E13EE6"/>
    <w:rsid w:val="00E16BEE"/>
    <w:rsid w:val="00E210EE"/>
    <w:rsid w:val="00E233A1"/>
    <w:rsid w:val="00E26933"/>
    <w:rsid w:val="00E327B5"/>
    <w:rsid w:val="00E34514"/>
    <w:rsid w:val="00E36281"/>
    <w:rsid w:val="00E36ADA"/>
    <w:rsid w:val="00E45B75"/>
    <w:rsid w:val="00E4764C"/>
    <w:rsid w:val="00E60505"/>
    <w:rsid w:val="00E6619F"/>
    <w:rsid w:val="00E77247"/>
    <w:rsid w:val="00E7751D"/>
    <w:rsid w:val="00E77D49"/>
    <w:rsid w:val="00E84D69"/>
    <w:rsid w:val="00E86B1F"/>
    <w:rsid w:val="00E92A2D"/>
    <w:rsid w:val="00E92E90"/>
    <w:rsid w:val="00EA4BAA"/>
    <w:rsid w:val="00EA63EF"/>
    <w:rsid w:val="00EA702D"/>
    <w:rsid w:val="00EB55FC"/>
    <w:rsid w:val="00EB62A8"/>
    <w:rsid w:val="00EB68EA"/>
    <w:rsid w:val="00EC4195"/>
    <w:rsid w:val="00EC4EEF"/>
    <w:rsid w:val="00ED0AD2"/>
    <w:rsid w:val="00ED226A"/>
    <w:rsid w:val="00ED41FB"/>
    <w:rsid w:val="00ED7A74"/>
    <w:rsid w:val="00EE7405"/>
    <w:rsid w:val="00EF1F2C"/>
    <w:rsid w:val="00EF3A7E"/>
    <w:rsid w:val="00EF7B67"/>
    <w:rsid w:val="00F041A6"/>
    <w:rsid w:val="00F046B4"/>
    <w:rsid w:val="00F10E3D"/>
    <w:rsid w:val="00F12D52"/>
    <w:rsid w:val="00F20330"/>
    <w:rsid w:val="00F22AEF"/>
    <w:rsid w:val="00F2472B"/>
    <w:rsid w:val="00F25BA5"/>
    <w:rsid w:val="00F26173"/>
    <w:rsid w:val="00F30DB4"/>
    <w:rsid w:val="00F31345"/>
    <w:rsid w:val="00F33F2B"/>
    <w:rsid w:val="00F4358A"/>
    <w:rsid w:val="00F44C4B"/>
    <w:rsid w:val="00F46BBF"/>
    <w:rsid w:val="00F4736F"/>
    <w:rsid w:val="00F54A0B"/>
    <w:rsid w:val="00F6135E"/>
    <w:rsid w:val="00F63DF7"/>
    <w:rsid w:val="00F645FF"/>
    <w:rsid w:val="00F706F1"/>
    <w:rsid w:val="00F90C6B"/>
    <w:rsid w:val="00F97D96"/>
    <w:rsid w:val="00FA35F5"/>
    <w:rsid w:val="00FA377E"/>
    <w:rsid w:val="00FA3B1C"/>
    <w:rsid w:val="00FA3FE4"/>
    <w:rsid w:val="00FB2F8A"/>
    <w:rsid w:val="00FB4323"/>
    <w:rsid w:val="00FB547E"/>
    <w:rsid w:val="00FB636A"/>
    <w:rsid w:val="00FC4CC2"/>
    <w:rsid w:val="00FC56D7"/>
    <w:rsid w:val="00FD49CA"/>
    <w:rsid w:val="00FD4F55"/>
    <w:rsid w:val="00FD6BA3"/>
    <w:rsid w:val="00FE27AD"/>
    <w:rsid w:val="00FE575B"/>
    <w:rsid w:val="00FE67BA"/>
    <w:rsid w:val="00FE70C2"/>
    <w:rsid w:val="00FF1E7C"/>
    <w:rsid w:val="00FF5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389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table" w:styleId="TableGrid">
    <w:name w:val="Table Grid"/>
    <w:basedOn w:val="TableNormal"/>
    <w:uiPriority w:val="59"/>
    <w:rsid w:val="001C5544"/>
    <w:pPr>
      <w:jc w:val="left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2381"/>
    <w:rPr>
      <w:color w:val="6B9F25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83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37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62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389"/>
    <w:rPr>
      <w:rFonts w:eastAsiaTheme="minorEastAsia"/>
      <w:b/>
      <w:bCs/>
      <w:caps/>
      <w:color w:val="FFFFFF" w:themeColor="background1"/>
      <w:spacing w:val="15"/>
      <w:shd w:val="clear" w:color="auto" w:fill="F07F09" w:themeFill="accent1"/>
      <w:lang w:bidi="en-US"/>
    </w:rPr>
  </w:style>
  <w:style w:type="paragraph" w:customStyle="1" w:styleId="Achievement">
    <w:name w:val="Achievement"/>
    <w:basedOn w:val="BodyText"/>
    <w:rsid w:val="007E1555"/>
    <w:pPr>
      <w:numPr>
        <w:numId w:val="5"/>
      </w:numPr>
      <w:spacing w:before="200" w:line="276" w:lineRule="auto"/>
      <w:ind w:left="0" w:firstLine="0"/>
    </w:pPr>
    <w:rPr>
      <w:rFonts w:asciiTheme="minorHAnsi" w:eastAsiaTheme="minorEastAsia" w:hAnsiTheme="minorHAnsi" w:cstheme="minorBidi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1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155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5FC"/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val="en-GB"/>
    </w:rPr>
  </w:style>
  <w:style w:type="character" w:customStyle="1" w:styleId="framedottedline">
    <w:name w:val="framedottedline"/>
    <w:basedOn w:val="DefaultParagraphFont"/>
    <w:rsid w:val="00CF063D"/>
  </w:style>
  <w:style w:type="character" w:customStyle="1" w:styleId="apple-converted-space">
    <w:name w:val="apple-converted-space"/>
    <w:basedOn w:val="DefaultParagraphFont"/>
    <w:rsid w:val="00CF063D"/>
  </w:style>
  <w:style w:type="character" w:styleId="IntenseReference">
    <w:name w:val="Intense Reference"/>
    <w:basedOn w:val="DefaultParagraphFont"/>
    <w:uiPriority w:val="32"/>
    <w:qFormat/>
    <w:rsid w:val="003E64E7"/>
    <w:rPr>
      <w:b/>
      <w:bCs/>
      <w:smallCaps/>
      <w:color w:val="9F2936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B82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389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table" w:styleId="TableGrid">
    <w:name w:val="Table Grid"/>
    <w:basedOn w:val="TableNormal"/>
    <w:uiPriority w:val="59"/>
    <w:rsid w:val="001C5544"/>
    <w:pPr>
      <w:jc w:val="left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2381"/>
    <w:rPr>
      <w:color w:val="6B9F25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83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37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62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389"/>
    <w:rPr>
      <w:rFonts w:eastAsiaTheme="minorEastAsia"/>
      <w:b/>
      <w:bCs/>
      <w:caps/>
      <w:color w:val="FFFFFF" w:themeColor="background1"/>
      <w:spacing w:val="15"/>
      <w:shd w:val="clear" w:color="auto" w:fill="F07F09" w:themeFill="accent1"/>
      <w:lang w:bidi="en-US"/>
    </w:rPr>
  </w:style>
  <w:style w:type="paragraph" w:customStyle="1" w:styleId="Achievement">
    <w:name w:val="Achievement"/>
    <w:basedOn w:val="BodyText"/>
    <w:rsid w:val="007E1555"/>
    <w:pPr>
      <w:numPr>
        <w:numId w:val="5"/>
      </w:numPr>
      <w:spacing w:before="200" w:line="276" w:lineRule="auto"/>
      <w:ind w:left="0" w:firstLine="0"/>
    </w:pPr>
    <w:rPr>
      <w:rFonts w:asciiTheme="minorHAnsi" w:eastAsiaTheme="minorEastAsia" w:hAnsiTheme="minorHAnsi" w:cstheme="minorBidi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1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155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5FC"/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val="en-GB"/>
    </w:rPr>
  </w:style>
  <w:style w:type="character" w:customStyle="1" w:styleId="framedottedline">
    <w:name w:val="framedottedline"/>
    <w:basedOn w:val="DefaultParagraphFont"/>
    <w:rsid w:val="00CF063D"/>
  </w:style>
  <w:style w:type="character" w:customStyle="1" w:styleId="apple-converted-space">
    <w:name w:val="apple-converted-space"/>
    <w:basedOn w:val="DefaultParagraphFont"/>
    <w:rsid w:val="00CF063D"/>
  </w:style>
  <w:style w:type="character" w:styleId="IntenseReference">
    <w:name w:val="Intense Reference"/>
    <w:basedOn w:val="DefaultParagraphFont"/>
    <w:uiPriority w:val="32"/>
    <w:qFormat/>
    <w:rsid w:val="003E64E7"/>
    <w:rPr>
      <w:b/>
      <w:bCs/>
      <w:smallCaps/>
      <w:color w:val="9F2936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myroo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rdpress.org/plugins/username-upda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e.arizona.edu/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acle\Desktop\itcv1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itcv1</Template>
  <TotalTime>501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</dc:creator>
  <cp:lastModifiedBy>Dell</cp:lastModifiedBy>
  <cp:revision>94</cp:revision>
  <cp:lastPrinted>2013-09-20T12:10:00Z</cp:lastPrinted>
  <dcterms:created xsi:type="dcterms:W3CDTF">2016-01-18T17:06:00Z</dcterms:created>
  <dcterms:modified xsi:type="dcterms:W3CDTF">2018-12-06T16:04:00Z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